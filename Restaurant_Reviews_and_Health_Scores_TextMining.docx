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2F5BAD9" w14:textId="77777777" w:rsidR="00930C65" w:rsidRPr="00930C65" w:rsidRDefault="00930C65" w:rsidP="00930C65">
      <w:pPr>
        <w:ind w:firstLine="720"/>
        <w:jc w:val="right"/>
        <w:rPr>
          <w:color w:val="282828"/>
          <w:shd w:val="clear" w:color="auto" w:fill="FFFFFF"/>
        </w:rPr>
      </w:pPr>
      <w:r w:rsidRPr="00930C65">
        <w:rPr>
          <w:color w:val="282828"/>
          <w:shd w:val="clear" w:color="auto" w:fill="FFFFFF"/>
        </w:rPr>
        <w:t>Toni Hanrahan</w:t>
      </w:r>
    </w:p>
    <w:p w14:paraId="3A9A022F" w14:textId="4F428DCD" w:rsidR="00930C65" w:rsidRPr="00930C65" w:rsidRDefault="00BF6279" w:rsidP="00930C65">
      <w:pPr>
        <w:pBdr>
          <w:bottom w:val="single" w:sz="4" w:space="1" w:color="auto"/>
        </w:pBdr>
        <w:jc w:val="right"/>
        <w:rPr>
          <w:color w:val="282828"/>
          <w:shd w:val="clear" w:color="auto" w:fill="FFFFFF"/>
        </w:rPr>
      </w:pPr>
      <w:bookmarkStart w:id="0" w:name="_GoBack"/>
      <w:r>
        <w:rPr>
          <w:color w:val="282828"/>
          <w:shd w:val="clear" w:color="auto" w:fill="FFFFFF"/>
        </w:rPr>
        <w:t>Restaurant Reviews and Health Scores – Text Mining</w:t>
      </w:r>
    </w:p>
    <w:bookmarkEnd w:id="0"/>
    <w:p w14:paraId="4152861D" w14:textId="77777777" w:rsidR="00930C65" w:rsidRPr="00930C65" w:rsidRDefault="00930C65" w:rsidP="00930C65">
      <w:pPr>
        <w:rPr>
          <w:color w:val="282828"/>
          <w:shd w:val="clear" w:color="auto" w:fill="FFFFFF"/>
        </w:rPr>
      </w:pPr>
    </w:p>
    <w:p w14:paraId="15EFD37D" w14:textId="77777777" w:rsidR="00846C75" w:rsidRPr="00930C65" w:rsidRDefault="00846C75">
      <w:pPr>
        <w:rPr>
          <w:color w:val="282828"/>
          <w:highlight w:val="white"/>
        </w:rPr>
      </w:pPr>
    </w:p>
    <w:p w14:paraId="2C912ACB" w14:textId="77777777" w:rsidR="00846C75" w:rsidRPr="00930C65" w:rsidRDefault="004724A4">
      <w:pPr>
        <w:rPr>
          <w:b/>
          <w:color w:val="282828"/>
          <w:highlight w:val="white"/>
        </w:rPr>
      </w:pPr>
      <w:r w:rsidRPr="00930C65">
        <w:rPr>
          <w:b/>
          <w:color w:val="282828"/>
          <w:highlight w:val="white"/>
        </w:rPr>
        <w:t xml:space="preserve">Introduction: </w:t>
      </w:r>
    </w:p>
    <w:p w14:paraId="5823730E" w14:textId="77777777" w:rsidR="00846C75" w:rsidRPr="00930C65" w:rsidRDefault="00846C75">
      <w:pPr>
        <w:rPr>
          <w:b/>
          <w:color w:val="282828"/>
          <w:highlight w:val="white"/>
        </w:rPr>
      </w:pPr>
    </w:p>
    <w:p w14:paraId="6301BA99" w14:textId="77777777" w:rsidR="00846C75" w:rsidRDefault="00384DB5">
      <w:pPr>
        <w:rPr>
          <w:bCs/>
          <w:color w:val="282828"/>
        </w:rPr>
      </w:pPr>
      <w:r w:rsidRPr="00384DB5">
        <w:rPr>
          <w:bCs/>
          <w:color w:val="282828"/>
          <w:highlight w:val="white"/>
        </w:rPr>
        <w:t xml:space="preserve">The </w:t>
      </w:r>
      <w:r>
        <w:rPr>
          <w:bCs/>
          <w:color w:val="282828"/>
          <w:highlight w:val="white"/>
        </w:rPr>
        <w:t xml:space="preserve">city of San Francisco has the largest number of restaurants per capita of any city in the United States – nearly one restaurant for every 280 people!  To be fair, </w:t>
      </w:r>
      <w:r w:rsidR="00386D6E">
        <w:rPr>
          <w:bCs/>
          <w:color w:val="282828"/>
        </w:rPr>
        <w:t xml:space="preserve">this is a slightly distorted number as </w:t>
      </w:r>
      <w:r>
        <w:rPr>
          <w:bCs/>
          <w:color w:val="282828"/>
        </w:rPr>
        <w:t xml:space="preserve">the cost </w:t>
      </w:r>
      <w:r w:rsidRPr="00384DB5">
        <w:rPr>
          <w:bCs/>
          <w:color w:val="282828"/>
        </w:rPr>
        <w:t xml:space="preserve">of housing </w:t>
      </w:r>
      <w:r>
        <w:rPr>
          <w:bCs/>
          <w:color w:val="282828"/>
        </w:rPr>
        <w:t>in the city itself is tremendous</w:t>
      </w:r>
      <w:r w:rsidR="00386D6E">
        <w:rPr>
          <w:bCs/>
          <w:color w:val="282828"/>
        </w:rPr>
        <w:t xml:space="preserve">, so </w:t>
      </w:r>
      <w:r w:rsidRPr="00384DB5">
        <w:rPr>
          <w:bCs/>
          <w:color w:val="282828"/>
        </w:rPr>
        <w:t>the number of people living in the city proper has declined while the number of businesses including restaurants</w:t>
      </w:r>
      <w:r w:rsidR="00386D6E">
        <w:rPr>
          <w:bCs/>
          <w:color w:val="282828"/>
        </w:rPr>
        <w:t xml:space="preserve"> has increased.  Yet, </w:t>
      </w:r>
      <w:r w:rsidR="00DF7219">
        <w:rPr>
          <w:bCs/>
          <w:color w:val="282828"/>
        </w:rPr>
        <w:t xml:space="preserve">300,000 people commute into the city every day, and an additional </w:t>
      </w:r>
      <w:r w:rsidR="00386D6E">
        <w:rPr>
          <w:bCs/>
          <w:color w:val="282828"/>
        </w:rPr>
        <w:t xml:space="preserve">25 million </w:t>
      </w:r>
      <w:r w:rsidR="00DF7219">
        <w:rPr>
          <w:bCs/>
          <w:color w:val="282828"/>
        </w:rPr>
        <w:t>tourists</w:t>
      </w:r>
      <w:r w:rsidR="00386D6E">
        <w:rPr>
          <w:bCs/>
          <w:color w:val="282828"/>
        </w:rPr>
        <w:t xml:space="preserve"> visit San Francisco each year, and nearly every one of them </w:t>
      </w:r>
      <w:r w:rsidR="00DF7219">
        <w:rPr>
          <w:bCs/>
          <w:color w:val="282828"/>
        </w:rPr>
        <w:t>needs to eat</w:t>
      </w:r>
      <w:r w:rsidR="00386D6E">
        <w:rPr>
          <w:bCs/>
          <w:color w:val="282828"/>
        </w:rPr>
        <w:t xml:space="preserve"> in a restaurant.</w:t>
      </w:r>
    </w:p>
    <w:p w14:paraId="5460699B" w14:textId="77777777" w:rsidR="00DF7219" w:rsidRDefault="00DF7219">
      <w:pPr>
        <w:rPr>
          <w:bCs/>
          <w:color w:val="282828"/>
        </w:rPr>
      </w:pPr>
    </w:p>
    <w:p w14:paraId="11C039FA" w14:textId="77777777" w:rsidR="00DF7219" w:rsidRDefault="00DF7219">
      <w:pPr>
        <w:rPr>
          <w:bCs/>
          <w:color w:val="282828"/>
        </w:rPr>
      </w:pPr>
      <w:r>
        <w:rPr>
          <w:bCs/>
          <w:color w:val="282828"/>
        </w:rPr>
        <w:t xml:space="preserve">With the thousands of choices available, it can be challenging to find a good restaurant.  </w:t>
      </w:r>
      <w:r w:rsidRPr="00DF7219">
        <w:rPr>
          <w:bCs/>
          <w:color w:val="282828"/>
        </w:rPr>
        <w:t>“Star Ratings” are commonly used to rate good and service</w:t>
      </w:r>
      <w:r>
        <w:rPr>
          <w:bCs/>
          <w:color w:val="282828"/>
        </w:rPr>
        <w:t>s, but they often don’t tell the whole story.  M</w:t>
      </w:r>
      <w:r w:rsidRPr="00DF7219">
        <w:rPr>
          <w:bCs/>
          <w:color w:val="282828"/>
        </w:rPr>
        <w:t xml:space="preserve">any highly rated restaurants have low health scores and </w:t>
      </w:r>
      <w:r>
        <w:rPr>
          <w:bCs/>
          <w:color w:val="282828"/>
        </w:rPr>
        <w:t>could</w:t>
      </w:r>
      <w:r w:rsidRPr="00DF7219">
        <w:rPr>
          <w:bCs/>
          <w:color w:val="282828"/>
        </w:rPr>
        <w:t xml:space="preserve"> be unsafe places to eat</w:t>
      </w:r>
      <w:r>
        <w:rPr>
          <w:bCs/>
          <w:color w:val="282828"/>
        </w:rPr>
        <w:t>.  So, what is a consumer to do?</w:t>
      </w:r>
      <w:r w:rsidR="00EB00DB">
        <w:rPr>
          <w:bCs/>
          <w:color w:val="282828"/>
        </w:rPr>
        <w:t xml:space="preserve">  Read through hundreds of individual reviews and try to detect possible signs of an unsafe restaurant?</w:t>
      </w:r>
    </w:p>
    <w:p w14:paraId="167CD70F" w14:textId="77777777" w:rsidR="00EB00DB" w:rsidRDefault="00EB00DB">
      <w:pPr>
        <w:rPr>
          <w:bCs/>
          <w:color w:val="282828"/>
        </w:rPr>
      </w:pPr>
    </w:p>
    <w:p w14:paraId="4E530682" w14:textId="77777777" w:rsidR="00EB00DB" w:rsidRDefault="00EB00DB">
      <w:pPr>
        <w:rPr>
          <w:bCs/>
          <w:color w:val="282828"/>
        </w:rPr>
      </w:pPr>
      <w:r>
        <w:rPr>
          <w:bCs/>
          <w:color w:val="282828"/>
        </w:rPr>
        <w:t xml:space="preserve">Well, not exactly.  Instead, just a few people are needed to read through reviews and apply their world knowledge and human understanding to identify safe and unsafe restaurants.  This information can then be read by a model, which can then create a safety prediction for other restaurants. </w:t>
      </w:r>
    </w:p>
    <w:p w14:paraId="622D7B92" w14:textId="77777777" w:rsidR="00DF7219" w:rsidRDefault="00DF7219">
      <w:pPr>
        <w:rPr>
          <w:bCs/>
          <w:color w:val="282828"/>
        </w:rPr>
      </w:pPr>
    </w:p>
    <w:p w14:paraId="05EA81C9" w14:textId="77777777" w:rsidR="00DF7219" w:rsidRPr="00384DB5" w:rsidRDefault="00DF7219">
      <w:pPr>
        <w:rPr>
          <w:bCs/>
          <w:color w:val="282828"/>
          <w:highlight w:val="white"/>
        </w:rPr>
      </w:pPr>
    </w:p>
    <w:p w14:paraId="1081A529" w14:textId="77777777" w:rsidR="00846C75" w:rsidRPr="00930C65" w:rsidRDefault="00846C75">
      <w:pPr>
        <w:rPr>
          <w:b/>
          <w:color w:val="282828"/>
          <w:highlight w:val="white"/>
        </w:rPr>
      </w:pPr>
    </w:p>
    <w:p w14:paraId="58A9BEA8" w14:textId="77777777" w:rsidR="00846C75" w:rsidRPr="00930C65" w:rsidRDefault="00846C75">
      <w:pPr>
        <w:rPr>
          <w:b/>
          <w:color w:val="282828"/>
          <w:highlight w:val="white"/>
        </w:rPr>
      </w:pPr>
    </w:p>
    <w:p w14:paraId="030405AE" w14:textId="77777777" w:rsidR="00846C75" w:rsidRPr="00930C65" w:rsidRDefault="004724A4">
      <w:pPr>
        <w:rPr>
          <w:b/>
          <w:color w:val="282828"/>
          <w:highlight w:val="white"/>
        </w:rPr>
      </w:pPr>
      <w:r w:rsidRPr="00930C65">
        <w:rPr>
          <w:b/>
          <w:color w:val="282828"/>
          <w:highlight w:val="white"/>
        </w:rPr>
        <w:t>Analysis and Models</w:t>
      </w:r>
      <w:r w:rsidR="00930C65">
        <w:rPr>
          <w:b/>
          <w:color w:val="282828"/>
          <w:highlight w:val="white"/>
        </w:rPr>
        <w:t>:</w:t>
      </w:r>
    </w:p>
    <w:p w14:paraId="4C5AA519" w14:textId="77777777" w:rsidR="00846C75" w:rsidRPr="00930C65" w:rsidRDefault="00846C75">
      <w:pPr>
        <w:rPr>
          <w:b/>
          <w:color w:val="282828"/>
          <w:highlight w:val="white"/>
        </w:rPr>
      </w:pPr>
    </w:p>
    <w:p w14:paraId="4C7C9576" w14:textId="77777777" w:rsidR="005C27C9" w:rsidRDefault="00930C65" w:rsidP="00E95D43">
      <w:pPr>
        <w:rPr>
          <w:color w:val="282828"/>
          <w:highlight w:val="white"/>
        </w:rPr>
      </w:pPr>
      <w:r w:rsidRPr="00930C65">
        <w:rPr>
          <w:b/>
          <w:color w:val="282828"/>
          <w:highlight w:val="white"/>
        </w:rPr>
        <w:t>About the Data</w:t>
      </w:r>
      <w:r>
        <w:rPr>
          <w:b/>
          <w:color w:val="282828"/>
          <w:highlight w:val="white"/>
        </w:rPr>
        <w:t>:</w:t>
      </w:r>
      <w:r>
        <w:rPr>
          <w:color w:val="282828"/>
          <w:highlight w:val="white"/>
        </w:rPr>
        <w:t xml:space="preserve">  </w:t>
      </w:r>
      <w:r w:rsidR="005C27C9">
        <w:rPr>
          <w:color w:val="282828"/>
          <w:highlight w:val="white"/>
        </w:rPr>
        <w:t xml:space="preserve">Two main sources of data were used for this analysis.  </w:t>
      </w:r>
    </w:p>
    <w:p w14:paraId="627EB77E" w14:textId="77777777" w:rsidR="005C27C9" w:rsidRDefault="005C27C9" w:rsidP="00E95D43">
      <w:pPr>
        <w:rPr>
          <w:color w:val="282828"/>
          <w:highlight w:val="white"/>
        </w:rPr>
      </w:pPr>
    </w:p>
    <w:p w14:paraId="32523EA2" w14:textId="77777777" w:rsidR="00E95D43" w:rsidRDefault="002E0ECD" w:rsidP="00E95D43">
      <w:pPr>
        <w:rPr>
          <w:color w:val="282828"/>
          <w:highlight w:val="white"/>
        </w:rPr>
      </w:pPr>
      <w:r w:rsidRPr="002E0ECD">
        <w:rPr>
          <w:rStyle w:val="SubtleEmphasis"/>
          <w:highlight w:val="white"/>
        </w:rPr>
        <w:t>Health Score Data:</w:t>
      </w:r>
      <w:r>
        <w:rPr>
          <w:color w:val="282828"/>
          <w:highlight w:val="white"/>
        </w:rPr>
        <w:t xml:space="preserve">  </w:t>
      </w:r>
      <w:r w:rsidR="005C27C9">
        <w:rPr>
          <w:color w:val="282828"/>
          <w:highlight w:val="white"/>
        </w:rPr>
        <w:t>First, a data set was downloaded from the city of San Francisco that lists all of the restaurant health inspection scores from the last three years, with detailed information about the inspection.  Each inspection was given a score, from 1 to 100, as well as a “high” “medium” or “low” risk category.</w:t>
      </w:r>
      <w:r>
        <w:rPr>
          <w:color w:val="282828"/>
          <w:highlight w:val="white"/>
        </w:rPr>
        <w:t xml:space="preserve">  Most restaurants have multiple records representing multiple inspections over time or multiple violations on the same day. </w:t>
      </w:r>
    </w:p>
    <w:p w14:paraId="183988DF" w14:textId="77777777" w:rsidR="005C27C9" w:rsidRDefault="005C27C9" w:rsidP="00E95D43">
      <w:pPr>
        <w:rPr>
          <w:color w:val="282828"/>
          <w:highlight w:val="white"/>
        </w:rPr>
      </w:pPr>
    </w:p>
    <w:p w14:paraId="72449971" w14:textId="77777777" w:rsidR="00E95D43" w:rsidRDefault="005C27C9" w:rsidP="00E95D43">
      <w:pPr>
        <w:rPr>
          <w:color w:val="282828"/>
          <w:highlight w:val="white"/>
        </w:rPr>
      </w:pPr>
      <w:r w:rsidRPr="005C27C9">
        <w:rPr>
          <w:noProof/>
          <w:color w:val="282828"/>
          <w:highlight w:val="white"/>
        </w:rPr>
        <w:lastRenderedPageBreak/>
        <w:drawing>
          <wp:inline distT="0" distB="0" distL="0" distR="0" wp14:anchorId="0800D935" wp14:editId="239986D9">
            <wp:extent cx="5778500" cy="2489199"/>
            <wp:effectExtent l="152400" t="152400" r="330200" b="343535"/>
            <wp:docPr id="10" name="Picture 9">
              <a:extLst xmlns:a="http://schemas.openxmlformats.org/drawingml/2006/main">
                <a:ext uri="{FF2B5EF4-FFF2-40B4-BE49-F238E27FC236}">
                  <a16:creationId xmlns:a16="http://schemas.microsoft.com/office/drawing/2014/main" id="{9BA57DD0-DA56-FF48-B199-3DAA8C96F5D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9BA57DD0-DA56-FF48-B199-3DAA8C96F5DF}"/>
                        </a:ext>
                      </a:extLst>
                    </pic:cNvPr>
                    <pic:cNvPicPr>
                      <a:picLocks noChangeAspect="1"/>
                    </pic:cNvPicPr>
                  </pic:nvPicPr>
                  <pic:blipFill>
                    <a:blip r:embed="rId5"/>
                    <a:stretch>
                      <a:fillRect/>
                    </a:stretch>
                  </pic:blipFill>
                  <pic:spPr>
                    <a:xfrm>
                      <a:off x="0" y="0"/>
                      <a:ext cx="5778500" cy="2489199"/>
                    </a:xfrm>
                    <a:prstGeom prst="rect">
                      <a:avLst/>
                    </a:prstGeom>
                    <a:ln>
                      <a:noFill/>
                    </a:ln>
                    <a:effectLst>
                      <a:outerShdw blurRad="292100" dist="139700" dir="2700000" algn="tl" rotWithShape="0">
                        <a:srgbClr val="333333">
                          <a:alpha val="65000"/>
                        </a:srgbClr>
                      </a:outerShdw>
                    </a:effectLst>
                  </pic:spPr>
                </pic:pic>
              </a:graphicData>
            </a:graphic>
          </wp:inline>
        </w:drawing>
      </w:r>
    </w:p>
    <w:p w14:paraId="4CBF7A5D" w14:textId="77777777" w:rsidR="002E0ECD" w:rsidRDefault="002E0ECD" w:rsidP="00E95D43">
      <w:pPr>
        <w:rPr>
          <w:color w:val="282828"/>
          <w:highlight w:val="white"/>
        </w:rPr>
      </w:pPr>
    </w:p>
    <w:p w14:paraId="68C6146E" w14:textId="77777777" w:rsidR="002E0ECD" w:rsidRDefault="00CF0DEE" w:rsidP="00CF0DEE">
      <w:pPr>
        <w:rPr>
          <w:color w:val="282828"/>
          <w:highlight w:val="white"/>
        </w:rPr>
      </w:pPr>
      <w:r>
        <w:rPr>
          <w:rStyle w:val="SubtleEmphasis"/>
          <w:highlight w:val="white"/>
        </w:rPr>
        <w:t>Yelp Review</w:t>
      </w:r>
      <w:r w:rsidRPr="002E0ECD">
        <w:rPr>
          <w:rStyle w:val="SubtleEmphasis"/>
          <w:highlight w:val="white"/>
        </w:rPr>
        <w:t xml:space="preserve"> Data:</w:t>
      </w:r>
      <w:r>
        <w:rPr>
          <w:color w:val="282828"/>
          <w:highlight w:val="white"/>
        </w:rPr>
        <w:t xml:space="preserve">  </w:t>
      </w:r>
      <w:r w:rsidRPr="00CF0DEE">
        <w:rPr>
          <w:color w:val="282828"/>
          <w:highlight w:val="white"/>
        </w:rPr>
        <w:t>Yelp restaurant reviews are available to query via API</w:t>
      </w:r>
      <w:r>
        <w:rPr>
          <w:color w:val="282828"/>
          <w:highlight w:val="white"/>
        </w:rPr>
        <w:t xml:space="preserve">.  However, </w:t>
      </w:r>
      <w:r w:rsidRPr="00CF0DEE">
        <w:rPr>
          <w:color w:val="282828"/>
          <w:highlight w:val="white"/>
        </w:rPr>
        <w:t>the API only returns up to three review excerpts for a given business ordered by Yelp's default sort order.</w:t>
      </w:r>
      <w:r>
        <w:rPr>
          <w:color w:val="282828"/>
          <w:highlight w:val="white"/>
        </w:rPr>
        <w:t xml:space="preserve">  In order to create a large enough corpus </w:t>
      </w:r>
      <w:r w:rsidR="00924239">
        <w:rPr>
          <w:color w:val="282828"/>
          <w:highlight w:val="white"/>
        </w:rPr>
        <w:t>to facilitate manual annotation, and serve as a base for training a model in the future, reviews were simply downloaded manually for a small number of restaurants.  Only the first page of reviews was saved to make the work a manageable size, and the reviews were combined into one text file for each of the restaurants in</w:t>
      </w:r>
      <w:r w:rsidR="001F5B40">
        <w:rPr>
          <w:color w:val="282828"/>
          <w:highlight w:val="white"/>
        </w:rPr>
        <w:t xml:space="preserve"> </w:t>
      </w:r>
      <w:r w:rsidR="00924239">
        <w:rPr>
          <w:color w:val="282828"/>
          <w:highlight w:val="white"/>
        </w:rPr>
        <w:t>the selected sample.  A summary spreadsheet was also created and all files were posted to google docs.</w:t>
      </w:r>
      <w:r w:rsidR="00126991" w:rsidRPr="00126991">
        <w:rPr>
          <w:color w:val="282828"/>
          <w:highlight w:val="white"/>
        </w:rPr>
        <w:t xml:space="preserve"> </w:t>
      </w:r>
    </w:p>
    <w:p w14:paraId="120AA737" w14:textId="77777777" w:rsidR="001F5B40" w:rsidRDefault="00126991" w:rsidP="00CF0DEE">
      <w:pPr>
        <w:rPr>
          <w:color w:val="282828"/>
          <w:highlight w:val="white"/>
        </w:rPr>
      </w:pPr>
      <w:r w:rsidRPr="00924239">
        <w:rPr>
          <w:noProof/>
          <w:color w:val="282828"/>
          <w:highlight w:val="white"/>
        </w:rPr>
        <w:drawing>
          <wp:inline distT="0" distB="0" distL="0" distR="0" wp14:anchorId="53D6ECF7" wp14:editId="774DAEE2">
            <wp:extent cx="3957712" cy="2926080"/>
            <wp:effectExtent l="152400" t="152400" r="347980" b="337820"/>
            <wp:docPr id="8" name="Picture 7">
              <a:extLst xmlns:a="http://schemas.openxmlformats.org/drawingml/2006/main">
                <a:ext uri="{FF2B5EF4-FFF2-40B4-BE49-F238E27FC236}">
                  <a16:creationId xmlns:a16="http://schemas.microsoft.com/office/drawing/2014/main" id="{A41483EF-D518-9744-82CD-7FE84E2821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A41483EF-D518-9744-82CD-7FE84E2821FC}"/>
                        </a:ext>
                      </a:extLst>
                    </pic:cNvPr>
                    <pic:cNvPicPr>
                      <a:picLocks noChangeAspect="1"/>
                    </pic:cNvPicPr>
                  </pic:nvPicPr>
                  <pic:blipFill>
                    <a:blip r:embed="rId6" cstate="print">
                      <a:extLst>
                        <a:ext uri="{28A0092B-C50C-407E-A947-70E740481C1C}">
                          <a14:useLocalDpi xmlns:a14="http://schemas.microsoft.com/office/drawing/2010/main" val="0"/>
                        </a:ext>
                      </a:extLst>
                    </a:blip>
                    <a:stretch>
                      <a:fillRect/>
                    </a:stretch>
                  </pic:blipFill>
                  <pic:spPr>
                    <a:xfrm>
                      <a:off x="0" y="0"/>
                      <a:ext cx="3957712" cy="2926080"/>
                    </a:xfrm>
                    <a:prstGeom prst="rect">
                      <a:avLst/>
                    </a:prstGeom>
                    <a:ln>
                      <a:noFill/>
                    </a:ln>
                    <a:effectLst>
                      <a:outerShdw blurRad="292100" dist="139700" dir="2700000" algn="tl" rotWithShape="0">
                        <a:srgbClr val="333333">
                          <a:alpha val="65000"/>
                        </a:srgbClr>
                      </a:outerShdw>
                    </a:effectLst>
                  </pic:spPr>
                </pic:pic>
              </a:graphicData>
            </a:graphic>
          </wp:inline>
        </w:drawing>
      </w:r>
    </w:p>
    <w:p w14:paraId="3DBDA7FF" w14:textId="77777777" w:rsidR="00A32C5E" w:rsidRDefault="00A32C5E" w:rsidP="00CF0DEE">
      <w:pPr>
        <w:rPr>
          <w:color w:val="282828"/>
          <w:highlight w:val="white"/>
        </w:rPr>
      </w:pPr>
      <w:r>
        <w:rPr>
          <w:noProof/>
          <w:color w:val="282828"/>
        </w:rPr>
        <w:lastRenderedPageBreak/>
        <w:drawing>
          <wp:inline distT="0" distB="0" distL="0" distR="0" wp14:anchorId="7A3B12E1" wp14:editId="47502877">
            <wp:extent cx="4747639" cy="2926080"/>
            <wp:effectExtent l="152400" t="152400" r="345440" b="3378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9-11-22 at 12.10.03 AM.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4747639" cy="2926080"/>
                    </a:xfrm>
                    <a:prstGeom prst="rect">
                      <a:avLst/>
                    </a:prstGeom>
                    <a:ln>
                      <a:noFill/>
                    </a:ln>
                    <a:effectLst>
                      <a:outerShdw blurRad="292100" dist="139700" dir="2700000" algn="tl" rotWithShape="0">
                        <a:srgbClr val="333333">
                          <a:alpha val="65000"/>
                        </a:srgbClr>
                      </a:outerShdw>
                    </a:effectLst>
                  </pic:spPr>
                </pic:pic>
              </a:graphicData>
            </a:graphic>
          </wp:inline>
        </w:drawing>
      </w:r>
    </w:p>
    <w:p w14:paraId="2FE2B243" w14:textId="77777777" w:rsidR="009671E6" w:rsidRDefault="00A32C5E" w:rsidP="00CF0DEE">
      <w:pPr>
        <w:rPr>
          <w:color w:val="282828"/>
        </w:rPr>
      </w:pPr>
      <w:proofErr w:type="spellStart"/>
      <w:r>
        <w:rPr>
          <w:color w:val="282828"/>
        </w:rPr>
        <w:t>Wordclouds</w:t>
      </w:r>
      <w:proofErr w:type="spellEnd"/>
      <w:r>
        <w:rPr>
          <w:color w:val="282828"/>
        </w:rPr>
        <w:t xml:space="preserve"> were used to explore the data and determine whether a clear pattern of “safe” versus “unsafe” restaurants could be identified.  Unfortunately, trying to identify restaurant safety simply by looking at the most frequent words is a tremendous challenge.</w:t>
      </w:r>
    </w:p>
    <w:p w14:paraId="26DD78E7" w14:textId="77777777" w:rsidR="00A32C5E" w:rsidRDefault="00A32C5E" w:rsidP="00CF0DEE">
      <w:pPr>
        <w:rPr>
          <w:color w:val="282828"/>
        </w:rPr>
      </w:pPr>
      <w:r w:rsidRPr="00A32C5E">
        <w:rPr>
          <w:noProof/>
          <w:color w:val="282828"/>
        </w:rPr>
        <mc:AlternateContent>
          <mc:Choice Requires="wpg">
            <w:drawing>
              <wp:anchor distT="0" distB="0" distL="114300" distR="114300" simplePos="0" relativeHeight="251661312" behindDoc="0" locked="0" layoutInCell="1" allowOverlap="1" wp14:anchorId="536B5FEF" wp14:editId="594C3767">
                <wp:simplePos x="0" y="0"/>
                <wp:positionH relativeFrom="column">
                  <wp:posOffset>-1509</wp:posOffset>
                </wp:positionH>
                <wp:positionV relativeFrom="paragraph">
                  <wp:posOffset>181182</wp:posOffset>
                </wp:positionV>
                <wp:extent cx="4435475" cy="2051050"/>
                <wp:effectExtent l="152400" t="152400" r="327025" b="234950"/>
                <wp:wrapNone/>
                <wp:docPr id="12" name="Group 66"/>
                <wp:cNvGraphicFramePr/>
                <a:graphic xmlns:a="http://schemas.openxmlformats.org/drawingml/2006/main">
                  <a:graphicData uri="http://schemas.microsoft.com/office/word/2010/wordprocessingGroup">
                    <wpg:wgp>
                      <wpg:cNvGrpSpPr/>
                      <wpg:grpSpPr>
                        <a:xfrm>
                          <a:off x="0" y="0"/>
                          <a:ext cx="4435475" cy="2051050"/>
                          <a:chOff x="0" y="0"/>
                          <a:chExt cx="4435502" cy="2051186"/>
                        </a:xfrm>
                      </wpg:grpSpPr>
                      <pic:pic xmlns:pic="http://schemas.openxmlformats.org/drawingml/2006/picture">
                        <pic:nvPicPr>
                          <pic:cNvPr id="13" name="Picture 13"/>
                          <pic:cNvPicPr>
                            <a:picLocks noChangeAspect="1"/>
                          </pic:cNvPicPr>
                        </pic:nvPicPr>
                        <pic:blipFill rotWithShape="1">
                          <a:blip r:embed="rId8" cstate="screen">
                            <a:extLst>
                              <a:ext uri="{BEBA8EAE-BF5A-486C-A8C5-ECC9F3942E4B}">
                                <a14:imgProps xmlns:a14="http://schemas.microsoft.com/office/drawing/2010/main">
                                  <a14:imgLayer r:embed="rId9">
                                    <a14:imgEffect>
                                      <a14:saturation sat="66000"/>
                                    </a14:imgEffect>
                                  </a14:imgLayer>
                                </a14:imgProps>
                              </a:ext>
                              <a:ext uri="{28A0092B-C50C-407E-A947-70E740481C1C}">
                                <a14:useLocalDpi xmlns:a14="http://schemas.microsoft.com/office/drawing/2010/main"/>
                              </a:ext>
                            </a:extLst>
                          </a:blip>
                          <a:srcRect/>
                          <a:stretch/>
                        </pic:blipFill>
                        <pic:spPr>
                          <a:xfrm>
                            <a:off x="2885981" y="0"/>
                            <a:ext cx="1549521" cy="1645920"/>
                          </a:xfrm>
                          <a:prstGeom prst="rect">
                            <a:avLst/>
                          </a:prstGeom>
                          <a:ln>
                            <a:noFill/>
                          </a:ln>
                          <a:effectLst>
                            <a:outerShdw blurRad="292100" dist="139700" dir="2700000" algn="tl" rotWithShape="0">
                              <a:srgbClr val="333333">
                                <a:alpha val="65000"/>
                              </a:srgbClr>
                            </a:outerShdw>
                          </a:effectLst>
                        </pic:spPr>
                      </pic:pic>
                      <pic:pic xmlns:pic="http://schemas.openxmlformats.org/drawingml/2006/picture">
                        <pic:nvPicPr>
                          <pic:cNvPr id="14" name="Picture 14"/>
                          <pic:cNvPicPr>
                            <a:picLocks noChangeAspect="1"/>
                          </pic:cNvPicPr>
                        </pic:nvPicPr>
                        <pic:blipFill rotWithShape="1">
                          <a:blip r:embed="rId10" cstate="screen">
                            <a:extLst>
                              <a:ext uri="{BEBA8EAE-BF5A-486C-A8C5-ECC9F3942E4B}">
                                <a14:imgProps xmlns:a14="http://schemas.microsoft.com/office/drawing/2010/main">
                                  <a14:imgLayer r:embed="rId11">
                                    <a14:imgEffect>
                                      <a14:saturation sat="33000"/>
                                    </a14:imgEffect>
                                  </a14:imgLayer>
                                </a14:imgProps>
                              </a:ext>
                              <a:ext uri="{28A0092B-C50C-407E-A947-70E740481C1C}">
                                <a14:useLocalDpi xmlns:a14="http://schemas.microsoft.com/office/drawing/2010/main"/>
                              </a:ext>
                            </a:extLst>
                          </a:blip>
                          <a:srcRect/>
                          <a:stretch/>
                        </pic:blipFill>
                        <pic:spPr>
                          <a:xfrm>
                            <a:off x="0" y="48641"/>
                            <a:ext cx="1708047" cy="1645920"/>
                          </a:xfrm>
                          <a:prstGeom prst="rect">
                            <a:avLst/>
                          </a:prstGeom>
                          <a:ln>
                            <a:noFill/>
                          </a:ln>
                          <a:effectLst>
                            <a:outerShdw blurRad="292100" dist="139700" dir="2700000" algn="tl" rotWithShape="0">
                              <a:srgbClr val="333333">
                                <a:alpha val="65000"/>
                              </a:srgbClr>
                            </a:outerShdw>
                          </a:effectLst>
                        </pic:spPr>
                      </pic:pic>
                      <pic:pic xmlns:pic="http://schemas.openxmlformats.org/drawingml/2006/picture">
                        <pic:nvPicPr>
                          <pic:cNvPr id="15" name="Picture 15"/>
                          <pic:cNvPicPr>
                            <a:picLocks noChangeAspect="1"/>
                          </pic:cNvPicPr>
                        </pic:nvPicPr>
                        <pic:blipFill>
                          <a:blip r:embed="rId12">
                            <a:clrChange>
                              <a:clrFrom>
                                <a:srgbClr val="FFFFFF"/>
                              </a:clrFrom>
                              <a:clrTo>
                                <a:srgbClr val="FFFFFF">
                                  <a:alpha val="0"/>
                                </a:srgbClr>
                              </a:clrTo>
                            </a:clrChange>
                          </a:blip>
                          <a:stretch>
                            <a:fillRect/>
                          </a:stretch>
                        </pic:blipFill>
                        <pic:spPr>
                          <a:xfrm>
                            <a:off x="158973" y="1655578"/>
                            <a:ext cx="1435100" cy="355600"/>
                          </a:xfrm>
                          <a:prstGeom prst="rect">
                            <a:avLst/>
                          </a:prstGeom>
                          <a:ln>
                            <a:noFill/>
                          </a:ln>
                          <a:effectLst>
                            <a:outerShdw blurRad="292100" dist="139700" dir="2700000" algn="tl" rotWithShape="0">
                              <a:srgbClr val="333333">
                                <a:alpha val="65000"/>
                              </a:srgbClr>
                            </a:outerShdw>
                          </a:effectLst>
                        </pic:spPr>
                      </pic:pic>
                      <pic:pic xmlns:pic="http://schemas.openxmlformats.org/drawingml/2006/picture">
                        <pic:nvPicPr>
                          <pic:cNvPr id="17" name="Picture 17"/>
                          <pic:cNvPicPr>
                            <a:picLocks noChangeAspect="1"/>
                          </pic:cNvPicPr>
                        </pic:nvPicPr>
                        <pic:blipFill>
                          <a:blip r:embed="rId12">
                            <a:clrChange>
                              <a:clrFrom>
                                <a:srgbClr val="FFFFFF"/>
                              </a:clrFrom>
                              <a:clrTo>
                                <a:srgbClr val="FFFFFF">
                                  <a:alpha val="0"/>
                                </a:srgbClr>
                              </a:clrTo>
                            </a:clrChange>
                          </a:blip>
                          <a:stretch>
                            <a:fillRect/>
                          </a:stretch>
                        </pic:blipFill>
                        <pic:spPr>
                          <a:xfrm>
                            <a:off x="3000402" y="1616130"/>
                            <a:ext cx="1435100" cy="355600"/>
                          </a:xfrm>
                          <a:prstGeom prst="rect">
                            <a:avLst/>
                          </a:prstGeom>
                          <a:ln>
                            <a:noFill/>
                          </a:ln>
                          <a:effectLst>
                            <a:outerShdw blurRad="292100" dist="139700" dir="2700000" algn="tl" rotWithShape="0">
                              <a:srgbClr val="333333">
                                <a:alpha val="65000"/>
                              </a:srgbClr>
                            </a:outerShdw>
                          </a:effectLst>
                        </pic:spPr>
                      </pic:pic>
                      <wps:wsp>
                        <wps:cNvPr id="18" name="TextBox 63"/>
                        <wps:cNvSpPr txBox="1"/>
                        <wps:spPr>
                          <a:xfrm>
                            <a:off x="1619462" y="76194"/>
                            <a:ext cx="1322070" cy="1290320"/>
                          </a:xfrm>
                          <a:prstGeom prst="rect">
                            <a:avLst/>
                          </a:prstGeom>
                          <a:noFill/>
                        </wps:spPr>
                        <wps:txbx>
                          <w:txbxContent>
                            <w:p w14:paraId="71E50D39" w14:textId="77777777" w:rsidR="00A32C5E" w:rsidRDefault="00A32C5E" w:rsidP="00A32C5E">
                              <w:pPr>
                                <w:jc w:val="center"/>
                                <w:rPr>
                                  <w:sz w:val="24"/>
                                  <w:szCs w:val="24"/>
                                </w:rPr>
                              </w:pPr>
                              <w:r>
                                <w:rPr>
                                  <w:rFonts w:asciiTheme="minorHAnsi" w:hAnsi="Cambria" w:cstheme="minorBidi"/>
                                  <w:color w:val="000000" w:themeColor="text1"/>
                                  <w:kern w:val="24"/>
                                  <w:sz w:val="28"/>
                                  <w:szCs w:val="28"/>
                                </w:rPr>
                                <w:t>Both of these restaurants are 4 stars.  Which one is safer?</w:t>
                              </w:r>
                            </w:p>
                          </w:txbxContent>
                        </wps:txbx>
                        <wps:bodyPr wrap="square" rtlCol="0">
                          <a:spAutoFit/>
                        </wps:bodyPr>
                      </wps:wsp>
                      <wps:wsp>
                        <wps:cNvPr id="19" name="TextBox 64"/>
                        <wps:cNvSpPr txBox="1"/>
                        <wps:spPr>
                          <a:xfrm>
                            <a:off x="1708038" y="1366251"/>
                            <a:ext cx="1177932" cy="684935"/>
                          </a:xfrm>
                          <a:prstGeom prst="rect">
                            <a:avLst/>
                          </a:prstGeom>
                          <a:noFill/>
                        </wps:spPr>
                        <wps:txbx>
                          <w:txbxContent>
                            <w:p w14:paraId="5C3D326E" w14:textId="77777777" w:rsidR="00A32C5E" w:rsidRPr="00A32C5E" w:rsidRDefault="00A32C5E" w:rsidP="00A32C5E">
                              <w:pPr>
                                <w:rPr>
                                  <w:sz w:val="21"/>
                                  <w:szCs w:val="21"/>
                                </w:rPr>
                              </w:pPr>
                              <w:r w:rsidRPr="00A32C5E">
                                <w:rPr>
                                  <w:rFonts w:asciiTheme="minorHAnsi" w:hAnsi="Cambria" w:cstheme="minorBidi"/>
                                  <w:color w:val="000000" w:themeColor="text1"/>
                                  <w:kern w:val="24"/>
                                  <w:sz w:val="15"/>
                                  <w:szCs w:val="15"/>
                                </w:rPr>
                                <w:t>Reading reviews is not always enough to determine possible safety issues.</w:t>
                              </w:r>
                            </w:p>
                          </w:txbxContent>
                        </wps:txbx>
                        <wps:bodyPr wrap="square" rtlCol="0">
                          <a:noAutofit/>
                        </wps:bodyPr>
                      </wps:wsp>
                    </wpg:wgp>
                  </a:graphicData>
                </a:graphic>
              </wp:anchor>
            </w:drawing>
          </mc:Choice>
          <mc:Fallback>
            <w:pict>
              <v:group w14:anchorId="536B5FEF" id="Group 66" o:spid="_x0000_s1026" style="position:absolute;margin-left:-.1pt;margin-top:14.25pt;width:349.25pt;height:161.5pt;z-index:251661312" coordsize="44355,2051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3" o:spid="_x0000_s1027" type="#_x0000_t75" style="position:absolute;left:28859;width:15496;height:1645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">
                  <v:imagedata r:id="rId13" o:title=""/>
                  <v:shadow on="t" color="#333" opacity="42598f" origin="-.5,-.5" offset="2.74397mm,2.74397mm"/>
                </v:shape>
                <v:shape id="Picture 14" o:spid="_x0000_s1028" type="#_x0000_t75" style="position:absolute;top:486;width:17080;height:1645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">
                  <v:imagedata r:id="rId14" o:title=""/>
                  <v:shadow on="t" color="#333" opacity="42598f" origin="-.5,-.5" offset="2.74397mm,2.74397mm"/>
                </v:shape>
                <v:shape id="Picture 15" o:spid="_x0000_s1029" type="#_x0000_t75" style="position:absolute;left:1589;top:16555;width:14351;height:355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">
                  <v:imagedata r:id="rId15" o:title="" chromakey="white"/>
                  <v:shadow on="t" color="#333" opacity="42598f" origin="-.5,-.5" offset="2.74397mm,2.74397mm"/>
                </v:shape>
                <v:shape id="Picture 17" o:spid="_x0000_s1030" type="#_x0000_t75" style="position:absolute;left:30004;top:16161;width:14351;height:355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">
                  <v:imagedata r:id="rId15" o:title="" chromakey="white"/>
                  <v:shadow on="t" color="#333" opacity="42598f" origin="-.5,-.5" offset="2.74397mm,2.74397mm"/>
                </v:shape>
                <v:shapetype id="_x0000_t202" coordsize="21600,21600" o:spt="202" path="m,l,21600r21600,l21600,xe">
                  <v:stroke joinstyle="miter"/>
                  <v:path gradientshapeok="t" o:connecttype="rect"/>
                </v:shapetype>
                <v:shape id="TextBox 63" o:spid="_x0000_s1031" type="#_x0000_t202" style="position:absolute;left:16194;top:761;width:13221;height:129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" filled="f" stroked="f">
                  <v:textbox style="mso-fit-shape-to-text:t">
                    <w:txbxContent>
                      <w:p w14:paraId="71E50D39" w14:textId="77777777" w:rsidR="00A32C5E" w:rsidRDefault="00A32C5E" w:rsidP="00A32C5E">
                        <w:pPr>
                          <w:jc w:val="center"/>
                          <w:rPr>
                            <w:sz w:val="24"/>
                            <w:szCs w:val="24"/>
                          </w:rPr>
                        </w:pPr>
                        <w:r>
                          <w:rPr>
                            <w:rFonts w:asciiTheme="minorHAnsi" w:hAnsi="Cambria" w:cstheme="minorBidi"/>
                            <w:color w:val="000000" w:themeColor="text1"/>
                            <w:kern w:val="24"/>
                            <w:sz w:val="28"/>
                            <w:szCs w:val="28"/>
                          </w:rPr>
                          <w:t>Both of these restaurants are 4 stars.  Which one is safer?</w:t>
                        </w:r>
                      </w:p>
                    </w:txbxContent>
                  </v:textbox>
                </v:shape>
                <v:shape id="TextBox 64" o:spid="_x0000_s1032" type="#_x0000_t202" style="position:absolute;left:17080;top:13662;width:11779;height:684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" filled="f" stroked="f">
                  <v:textbox>
                    <w:txbxContent>
                      <w:p w14:paraId="5C3D326E" w14:textId="77777777" w:rsidR="00A32C5E" w:rsidRPr="00A32C5E" w:rsidRDefault="00A32C5E" w:rsidP="00A32C5E">
                        <w:pPr>
                          <w:rPr>
                            <w:sz w:val="21"/>
                            <w:szCs w:val="21"/>
                          </w:rPr>
                        </w:pPr>
                        <w:r w:rsidRPr="00A32C5E">
                          <w:rPr>
                            <w:rFonts w:asciiTheme="minorHAnsi" w:hAnsi="Cambria" w:cstheme="minorBidi"/>
                            <w:color w:val="000000" w:themeColor="text1"/>
                            <w:kern w:val="24"/>
                            <w:sz w:val="15"/>
                            <w:szCs w:val="15"/>
                          </w:rPr>
                          <w:t>Reading reviews is not always enough to determine possible safety issues.</w:t>
                        </w:r>
                      </w:p>
                    </w:txbxContent>
                  </v:textbox>
                </v:shape>
              </v:group>
            </w:pict>
          </mc:Fallback>
        </mc:AlternateContent>
      </w:r>
    </w:p>
    <w:p w14:paraId="1973F11D" w14:textId="77777777" w:rsidR="00A32C5E" w:rsidRDefault="00A32C5E" w:rsidP="00CF0DEE">
      <w:pPr>
        <w:rPr>
          <w:color w:val="282828"/>
        </w:rPr>
      </w:pPr>
    </w:p>
    <w:p w14:paraId="0FF5AC0C" w14:textId="77777777" w:rsidR="00A32C5E" w:rsidRDefault="00A32C5E" w:rsidP="00CF0DEE">
      <w:pPr>
        <w:rPr>
          <w:color w:val="282828"/>
        </w:rPr>
      </w:pPr>
    </w:p>
    <w:p w14:paraId="5ED5F8E9" w14:textId="77777777" w:rsidR="00A32C5E" w:rsidRDefault="00A32C5E" w:rsidP="00CF0DEE">
      <w:pPr>
        <w:rPr>
          <w:color w:val="282828"/>
        </w:rPr>
      </w:pPr>
    </w:p>
    <w:p w14:paraId="51BAF775" w14:textId="77777777" w:rsidR="00A32C5E" w:rsidRDefault="00A32C5E" w:rsidP="00CF0DEE">
      <w:pPr>
        <w:rPr>
          <w:color w:val="282828"/>
        </w:rPr>
      </w:pPr>
    </w:p>
    <w:p w14:paraId="0CB4242A" w14:textId="77777777" w:rsidR="00A32C5E" w:rsidRDefault="00A32C5E" w:rsidP="00CF0DEE">
      <w:pPr>
        <w:rPr>
          <w:color w:val="282828"/>
        </w:rPr>
      </w:pPr>
    </w:p>
    <w:p w14:paraId="75DC1EDE" w14:textId="77777777" w:rsidR="00A32C5E" w:rsidRDefault="00A32C5E" w:rsidP="00CF0DEE">
      <w:pPr>
        <w:rPr>
          <w:color w:val="282828"/>
        </w:rPr>
      </w:pPr>
    </w:p>
    <w:p w14:paraId="18993305" w14:textId="77777777" w:rsidR="00A32C5E" w:rsidRDefault="00A32C5E" w:rsidP="00CF0DEE">
      <w:pPr>
        <w:rPr>
          <w:color w:val="282828"/>
        </w:rPr>
      </w:pPr>
    </w:p>
    <w:p w14:paraId="484710C5" w14:textId="77777777" w:rsidR="00A32C5E" w:rsidRDefault="00A32C5E" w:rsidP="00CF0DEE">
      <w:pPr>
        <w:rPr>
          <w:color w:val="282828"/>
        </w:rPr>
      </w:pPr>
    </w:p>
    <w:p w14:paraId="695B3A1E" w14:textId="77777777" w:rsidR="00A32C5E" w:rsidRDefault="00A32C5E" w:rsidP="00CF0DEE">
      <w:pPr>
        <w:rPr>
          <w:color w:val="282828"/>
        </w:rPr>
      </w:pPr>
    </w:p>
    <w:p w14:paraId="6BD187F5" w14:textId="77777777" w:rsidR="00A32C5E" w:rsidRDefault="00A32C5E" w:rsidP="00CF0DEE">
      <w:pPr>
        <w:rPr>
          <w:color w:val="282828"/>
        </w:rPr>
      </w:pPr>
    </w:p>
    <w:p w14:paraId="6059B3E5" w14:textId="77777777" w:rsidR="00A32C5E" w:rsidRDefault="00A32C5E" w:rsidP="00CF0DEE">
      <w:pPr>
        <w:rPr>
          <w:color w:val="282828"/>
        </w:rPr>
      </w:pPr>
    </w:p>
    <w:p w14:paraId="6C5735A0" w14:textId="77777777" w:rsidR="00A32C5E" w:rsidRDefault="00A32C5E" w:rsidP="00CF0DEE">
      <w:pPr>
        <w:rPr>
          <w:color w:val="282828"/>
        </w:rPr>
      </w:pPr>
    </w:p>
    <w:p w14:paraId="68B1285E" w14:textId="77777777" w:rsidR="00A32C5E" w:rsidRDefault="00A32C5E" w:rsidP="00CF0DEE">
      <w:pPr>
        <w:rPr>
          <w:color w:val="282828"/>
        </w:rPr>
      </w:pPr>
    </w:p>
    <w:p w14:paraId="6F66980E" w14:textId="77777777" w:rsidR="00A32C5E" w:rsidRDefault="00A32C5E" w:rsidP="00CF0DEE">
      <w:pPr>
        <w:rPr>
          <w:color w:val="282828"/>
        </w:rPr>
      </w:pPr>
    </w:p>
    <w:p w14:paraId="4DE43F3B" w14:textId="77777777" w:rsidR="00A32C5E" w:rsidRDefault="00A32C5E" w:rsidP="00CF0DEE">
      <w:pPr>
        <w:rPr>
          <w:color w:val="282828"/>
        </w:rPr>
      </w:pPr>
    </w:p>
    <w:p w14:paraId="485A94DF" w14:textId="5E33A4F7" w:rsidR="00A32C5E" w:rsidRDefault="00250F86" w:rsidP="00CF0DEE">
      <w:pPr>
        <w:rPr>
          <w:color w:val="282828"/>
        </w:rPr>
      </w:pPr>
      <w:r>
        <w:rPr>
          <w:color w:val="282828"/>
        </w:rPr>
        <w:t>In addition, maps were created in order to explore whether there was any geographic connection between safe or unsafe restaurants.  However, the distribution is quite dense and no clear pattern was detectable.</w:t>
      </w:r>
    </w:p>
    <w:p w14:paraId="0362A9A6" w14:textId="0BC2A06D" w:rsidR="00250F86" w:rsidRDefault="00250F86" w:rsidP="00CF0DEE">
      <w:pPr>
        <w:rPr>
          <w:color w:val="282828"/>
        </w:rPr>
      </w:pPr>
      <w:r w:rsidRPr="00250F86">
        <w:rPr>
          <w:noProof/>
          <w:color w:val="282828"/>
        </w:rPr>
        <w:lastRenderedPageBreak/>
        <w:drawing>
          <wp:inline distT="0" distB="0" distL="0" distR="0" wp14:anchorId="4491336A" wp14:editId="236E106B">
            <wp:extent cx="3286727" cy="2065308"/>
            <wp:effectExtent l="152400" t="152400" r="333375" b="347980"/>
            <wp:docPr id="27" name="Picture 4">
              <a:extLst xmlns:a="http://schemas.openxmlformats.org/drawingml/2006/main">
                <a:ext uri="{FF2B5EF4-FFF2-40B4-BE49-F238E27FC236}">
                  <a16:creationId xmlns:a16="http://schemas.microsoft.com/office/drawing/2014/main" id="{C1382122-0290-C44F-A4EE-48FA534714D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C1382122-0290-C44F-A4EE-48FA534714DE}"/>
                        </a:ext>
                      </a:extLst>
                    </pic:cNvPr>
                    <pic:cNvPicPr>
                      <a:picLocks noChangeAspect="1"/>
                    </pic:cNvPicPr>
                  </pic:nvPicPr>
                  <pic:blipFill>
                    <a:blip r:embed="rId16"/>
                    <a:stretch>
                      <a:fillRect/>
                    </a:stretch>
                  </pic:blipFill>
                  <pic:spPr>
                    <a:xfrm>
                      <a:off x="0" y="0"/>
                      <a:ext cx="3286727" cy="2065308"/>
                    </a:xfrm>
                    <a:prstGeom prst="rect">
                      <a:avLst/>
                    </a:prstGeom>
                    <a:ln>
                      <a:noFill/>
                    </a:ln>
                    <a:effectLst>
                      <a:outerShdw blurRad="292100" dist="139700" dir="2700000" algn="tl" rotWithShape="0">
                        <a:srgbClr val="333333">
                          <a:alpha val="65000"/>
                        </a:srgbClr>
                      </a:outerShdw>
                    </a:effectLst>
                  </pic:spPr>
                </pic:pic>
              </a:graphicData>
            </a:graphic>
          </wp:inline>
        </w:drawing>
      </w:r>
    </w:p>
    <w:p w14:paraId="560E1211" w14:textId="77777777" w:rsidR="009671E6" w:rsidRPr="009671E6" w:rsidRDefault="009671E6">
      <w:pPr>
        <w:rPr>
          <w:color w:val="282828"/>
          <w:highlight w:val="white"/>
        </w:rPr>
      </w:pPr>
    </w:p>
    <w:p w14:paraId="74D7F4F5" w14:textId="77777777" w:rsidR="00017479" w:rsidRDefault="00017479" w:rsidP="00017479">
      <w:pPr>
        <w:rPr>
          <w:color w:val="282828"/>
          <w:highlight w:val="white"/>
        </w:rPr>
      </w:pPr>
      <w:r>
        <w:rPr>
          <w:bCs/>
          <w:color w:val="282828"/>
          <w:highlight w:val="white"/>
        </w:rPr>
        <w:t xml:space="preserve">The review data was saved as individual text files, and stored in the same folder as a corpus.  Next, </w:t>
      </w:r>
      <w:r>
        <w:rPr>
          <w:color w:val="282828"/>
          <w:highlight w:val="white"/>
        </w:rPr>
        <w:t>the count vectorizer function was used which tokenizes the text and count the number of times each word appears.</w:t>
      </w:r>
    </w:p>
    <w:p w14:paraId="1BDD5298" w14:textId="77777777" w:rsidR="00017479" w:rsidRDefault="00017479" w:rsidP="00017479">
      <w:pPr>
        <w:rPr>
          <w:color w:val="282828"/>
          <w:highlight w:val="white"/>
        </w:rPr>
      </w:pPr>
    </w:p>
    <w:p w14:paraId="14B640CD" w14:textId="77777777" w:rsidR="00017479" w:rsidRPr="00A32C5E" w:rsidRDefault="00017479" w:rsidP="00017479">
      <w:pPr>
        <w:rPr>
          <w:color w:val="282828"/>
          <w:highlight w:val="white"/>
        </w:rPr>
      </w:pPr>
      <w:r w:rsidRPr="00017479">
        <w:rPr>
          <w:noProof/>
          <w:color w:val="282828"/>
          <w:highlight w:val="white"/>
        </w:rPr>
        <w:drawing>
          <wp:inline distT="0" distB="0" distL="0" distR="0" wp14:anchorId="20D1B242" wp14:editId="27B06233">
            <wp:extent cx="3245104" cy="2246166"/>
            <wp:effectExtent l="152400" t="152400" r="336550" b="344805"/>
            <wp:docPr id="3" name="Picture 9">
              <a:extLst xmlns:a="http://schemas.openxmlformats.org/drawingml/2006/main">
                <a:ext uri="{FF2B5EF4-FFF2-40B4-BE49-F238E27FC236}">
                  <a16:creationId xmlns:a16="http://schemas.microsoft.com/office/drawing/2014/main" id="{AD6E9061-B19D-EB40-B507-C13CCE1C4604}"/>
                </a:ext>
              </a:extLst>
            </wp:docPr>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AD6E9061-B19D-EB40-B507-C13CCE1C4604}"/>
                        </a:ext>
                      </a:extLst>
                    </pic:cNvPr>
                    <pic:cNvPicPr/>
                  </pic:nvPicPr>
                  <pic:blipFill>
                    <a:blip r:embed="rId17"/>
                    <a:srcRect/>
                    <a:stretch/>
                  </pic:blipFill>
                  <pic:spPr>
                    <a:xfrm>
                      <a:off x="0" y="0"/>
                      <a:ext cx="3245104" cy="2246166"/>
                    </a:xfrm>
                    <a:prstGeom prst="rect">
                      <a:avLst/>
                    </a:prstGeom>
                    <a:ln>
                      <a:noFill/>
                    </a:ln>
                    <a:effectLst>
                      <a:outerShdw blurRad="292100" dist="139700" dir="2700000" algn="tl" rotWithShape="0">
                        <a:srgbClr val="333333">
                          <a:alpha val="65000"/>
                        </a:srgbClr>
                      </a:outerShdw>
                    </a:effectLst>
                  </pic:spPr>
                </pic:pic>
              </a:graphicData>
            </a:graphic>
          </wp:inline>
        </w:drawing>
      </w:r>
    </w:p>
    <w:p w14:paraId="2EE0B910" w14:textId="77777777" w:rsidR="00017479" w:rsidRDefault="00017479" w:rsidP="00017479">
      <w:pPr>
        <w:rPr>
          <w:b/>
          <w:color w:val="282828"/>
          <w:highlight w:val="white"/>
        </w:rPr>
      </w:pPr>
    </w:p>
    <w:p w14:paraId="7E286450" w14:textId="77777777" w:rsidR="00017479" w:rsidRPr="00017479" w:rsidRDefault="00017479" w:rsidP="00017479">
      <w:pPr>
        <w:rPr>
          <w:bCs/>
          <w:color w:val="282828"/>
          <w:highlight w:val="white"/>
        </w:rPr>
      </w:pPr>
      <w:r w:rsidRPr="00017479">
        <w:rPr>
          <w:bCs/>
          <w:color w:val="282828"/>
          <w:highlight w:val="white"/>
        </w:rPr>
        <w:t xml:space="preserve">Stop words were removed and then the </w:t>
      </w:r>
      <w:proofErr w:type="spellStart"/>
      <w:r w:rsidRPr="00017479">
        <w:rPr>
          <w:bCs/>
          <w:color w:val="282828"/>
          <w:highlight w:val="white"/>
        </w:rPr>
        <w:t>dataframe</w:t>
      </w:r>
      <w:proofErr w:type="spellEnd"/>
      <w:r w:rsidRPr="00017479">
        <w:rPr>
          <w:bCs/>
          <w:color w:val="282828"/>
          <w:highlight w:val="white"/>
        </w:rPr>
        <w:t xml:space="preserve"> was converted into a matrix.</w:t>
      </w:r>
    </w:p>
    <w:p w14:paraId="6E9D5888" w14:textId="77777777" w:rsidR="009671E6" w:rsidRDefault="00017479">
      <w:pPr>
        <w:rPr>
          <w:b/>
          <w:color w:val="282828"/>
          <w:highlight w:val="white"/>
        </w:rPr>
      </w:pPr>
      <w:r w:rsidRPr="00017479">
        <w:rPr>
          <w:b/>
          <w:noProof/>
          <w:color w:val="282828"/>
          <w:highlight w:val="white"/>
        </w:rPr>
        <w:lastRenderedPageBreak/>
        <w:drawing>
          <wp:inline distT="0" distB="0" distL="0" distR="0" wp14:anchorId="34B3F84C" wp14:editId="7749572B">
            <wp:extent cx="2484120" cy="2199395"/>
            <wp:effectExtent l="152400" t="152400" r="347980" b="340995"/>
            <wp:docPr id="11" name="Picture 10">
              <a:extLst xmlns:a="http://schemas.openxmlformats.org/drawingml/2006/main">
                <a:ext uri="{FF2B5EF4-FFF2-40B4-BE49-F238E27FC236}">
                  <a16:creationId xmlns:a16="http://schemas.microsoft.com/office/drawing/2014/main" id="{212BB3F2-2C42-AC40-A436-A100F92309EF}"/>
                </a:ext>
              </a:extLst>
            </wp:docPr>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212BB3F2-2C42-AC40-A436-A100F92309EF}"/>
                        </a:ext>
                      </a:extLst>
                    </pic:cNvPr>
                    <pic:cNvPicPr/>
                  </pic:nvPicPr>
                  <pic:blipFill>
                    <a:blip r:embed="rId18"/>
                    <a:srcRect/>
                    <a:stretch/>
                  </pic:blipFill>
                  <pic:spPr>
                    <a:xfrm>
                      <a:off x="0" y="0"/>
                      <a:ext cx="2484120" cy="2199395"/>
                    </a:xfrm>
                    <a:prstGeom prst="rect">
                      <a:avLst/>
                    </a:prstGeom>
                    <a:ln>
                      <a:noFill/>
                    </a:ln>
                    <a:effectLst>
                      <a:outerShdw blurRad="292100" dist="139700" dir="2700000" algn="tl" rotWithShape="0">
                        <a:srgbClr val="333333">
                          <a:alpha val="65000"/>
                        </a:srgbClr>
                      </a:outerShdw>
                    </a:effectLst>
                  </pic:spPr>
                </pic:pic>
              </a:graphicData>
            </a:graphic>
          </wp:inline>
        </w:drawing>
      </w:r>
    </w:p>
    <w:p w14:paraId="255A42D5" w14:textId="77777777" w:rsidR="00FC3289" w:rsidRDefault="00FC3289">
      <w:pPr>
        <w:rPr>
          <w:b/>
          <w:color w:val="282828"/>
          <w:highlight w:val="white"/>
        </w:rPr>
      </w:pPr>
    </w:p>
    <w:p w14:paraId="12C2AEBD" w14:textId="77777777" w:rsidR="00FC3289" w:rsidRDefault="00FC3289">
      <w:pPr>
        <w:rPr>
          <w:b/>
          <w:color w:val="282828"/>
          <w:highlight w:val="white"/>
        </w:rPr>
      </w:pPr>
    </w:p>
    <w:p w14:paraId="51B63577" w14:textId="77777777" w:rsidR="00FC3289" w:rsidRDefault="00FC3289">
      <w:pPr>
        <w:rPr>
          <w:b/>
          <w:color w:val="282828"/>
          <w:highlight w:val="white"/>
        </w:rPr>
      </w:pPr>
    </w:p>
    <w:p w14:paraId="562E07E5" w14:textId="77777777" w:rsidR="00FC3289" w:rsidRDefault="00FC3289">
      <w:pPr>
        <w:rPr>
          <w:bCs/>
          <w:color w:val="282828"/>
        </w:rPr>
      </w:pPr>
      <w:r>
        <w:rPr>
          <w:bCs/>
          <w:color w:val="282828"/>
        </w:rPr>
        <w:t>The data was spilt into test and training datasets – 60% for training and 40% for testing.</w:t>
      </w:r>
    </w:p>
    <w:p w14:paraId="3EF1CB16" w14:textId="77777777" w:rsidR="00FC3289" w:rsidRDefault="00FC3289">
      <w:pPr>
        <w:rPr>
          <w:b/>
          <w:color w:val="282828"/>
          <w:highlight w:val="white"/>
        </w:rPr>
      </w:pPr>
      <w:r>
        <w:rPr>
          <w:b/>
          <w:noProof/>
          <w:color w:val="282828"/>
        </w:rPr>
        <w:drawing>
          <wp:inline distT="0" distB="0" distL="0" distR="0" wp14:anchorId="53A20B79" wp14:editId="0A9F0EBB">
            <wp:extent cx="5943600" cy="506095"/>
            <wp:effectExtent l="152400" t="152400" r="342900" b="3448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9-12-09 at 1.49.14 AM.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506095"/>
                    </a:xfrm>
                    <a:prstGeom prst="rect">
                      <a:avLst/>
                    </a:prstGeom>
                    <a:ln>
                      <a:noFill/>
                    </a:ln>
                    <a:effectLst>
                      <a:outerShdw blurRad="292100" dist="139700" dir="2700000" algn="tl" rotWithShape="0">
                        <a:srgbClr val="333333">
                          <a:alpha val="65000"/>
                        </a:srgbClr>
                      </a:outerShdw>
                    </a:effectLst>
                  </pic:spPr>
                </pic:pic>
              </a:graphicData>
            </a:graphic>
          </wp:inline>
        </w:drawing>
      </w:r>
    </w:p>
    <w:p w14:paraId="5D08DE3C" w14:textId="77777777" w:rsidR="00FC3289" w:rsidRDefault="00FC3289">
      <w:pPr>
        <w:rPr>
          <w:b/>
          <w:color w:val="282828"/>
          <w:highlight w:val="white"/>
        </w:rPr>
      </w:pPr>
    </w:p>
    <w:p w14:paraId="38429C6F" w14:textId="510505FD" w:rsidR="00FC3289" w:rsidRDefault="00FC3289">
      <w:pPr>
        <w:rPr>
          <w:b/>
          <w:color w:val="282828"/>
          <w:highlight w:val="white"/>
        </w:rPr>
      </w:pPr>
    </w:p>
    <w:p w14:paraId="48C39CD7" w14:textId="1364CD75" w:rsidR="00250F86" w:rsidRDefault="00250F86">
      <w:pPr>
        <w:rPr>
          <w:b/>
          <w:color w:val="282828"/>
          <w:highlight w:val="white"/>
        </w:rPr>
      </w:pPr>
    </w:p>
    <w:p w14:paraId="1D2AC3D1" w14:textId="77777777" w:rsidR="00250F86" w:rsidRDefault="00250F86">
      <w:pPr>
        <w:rPr>
          <w:b/>
          <w:color w:val="282828"/>
          <w:highlight w:val="white"/>
        </w:rPr>
      </w:pPr>
    </w:p>
    <w:p w14:paraId="6E7812BB" w14:textId="77777777" w:rsidR="009671E6" w:rsidRDefault="009671E6">
      <w:pPr>
        <w:rPr>
          <w:b/>
          <w:color w:val="282828"/>
          <w:highlight w:val="white"/>
        </w:rPr>
      </w:pPr>
    </w:p>
    <w:p w14:paraId="0F7389EC" w14:textId="77777777" w:rsidR="00846C75" w:rsidRDefault="00930C65">
      <w:pPr>
        <w:rPr>
          <w:bCs/>
          <w:color w:val="282828"/>
          <w:highlight w:val="white"/>
        </w:rPr>
      </w:pPr>
      <w:r>
        <w:rPr>
          <w:b/>
          <w:color w:val="282828"/>
          <w:highlight w:val="white"/>
        </w:rPr>
        <w:t xml:space="preserve">About the Models:  </w:t>
      </w:r>
    </w:p>
    <w:p w14:paraId="5E7ECB1F" w14:textId="77777777" w:rsidR="002E0ECD" w:rsidRDefault="002E0ECD">
      <w:pPr>
        <w:rPr>
          <w:bCs/>
          <w:color w:val="282828"/>
          <w:highlight w:val="white"/>
        </w:rPr>
      </w:pPr>
    </w:p>
    <w:p w14:paraId="41433A6E" w14:textId="5AC3E520" w:rsidR="00CF0DEE" w:rsidRPr="00CF0DEE" w:rsidRDefault="002E0ECD">
      <w:pPr>
        <w:rPr>
          <w:color w:val="282828"/>
          <w:highlight w:val="white"/>
        </w:rPr>
      </w:pPr>
      <w:r w:rsidRPr="002E0ECD">
        <w:rPr>
          <w:rStyle w:val="SubtleEmphasis"/>
          <w:highlight w:val="white"/>
        </w:rPr>
        <w:t>Health Score Data:</w:t>
      </w:r>
      <w:r>
        <w:rPr>
          <w:color w:val="282828"/>
          <w:highlight w:val="white"/>
        </w:rPr>
        <w:t xml:space="preserve">  In order to identify high risk and low risk restaurants, the scores of the individual inspection ratings were averaged.  This is a slightly different methodology than the way the scores are displayed on </w:t>
      </w:r>
      <w:r w:rsidR="00250F86">
        <w:rPr>
          <w:color w:val="282828"/>
          <w:highlight w:val="white"/>
        </w:rPr>
        <w:t>Y</w:t>
      </w:r>
      <w:r>
        <w:rPr>
          <w:color w:val="282828"/>
          <w:highlight w:val="white"/>
        </w:rPr>
        <w:t xml:space="preserve">elp.  Yelp simply displays the most current inspection score.  However, as </w:t>
      </w:r>
      <w:r w:rsidR="00CF0DEE">
        <w:rPr>
          <w:color w:val="282828"/>
          <w:highlight w:val="white"/>
        </w:rPr>
        <w:t>the review data is being combined over time, not merely the most recent, it made more sense to apply a similar methodology to the score data and create an average score.  Inspections with no score attached, such as a follow up when ownership changes, were removed from the data.  Fifteen restaurants with very negative average scores, and sixteen restaurants with very positive scores were selected.</w:t>
      </w:r>
    </w:p>
    <w:p w14:paraId="4B256374" w14:textId="77777777" w:rsidR="002E0ECD" w:rsidRDefault="002E0ECD">
      <w:pPr>
        <w:rPr>
          <w:bCs/>
          <w:color w:val="282828"/>
          <w:highlight w:val="white"/>
        </w:rPr>
      </w:pPr>
    </w:p>
    <w:p w14:paraId="74653CA4" w14:textId="77777777" w:rsidR="006B1306" w:rsidRDefault="00A471A5">
      <w:pPr>
        <w:rPr>
          <w:color w:val="282828"/>
          <w:highlight w:val="white"/>
        </w:rPr>
      </w:pPr>
      <w:r>
        <w:rPr>
          <w:rStyle w:val="SubtleEmphasis"/>
          <w:highlight w:val="white"/>
        </w:rPr>
        <w:t>Yelp Review</w:t>
      </w:r>
      <w:r w:rsidRPr="002E0ECD">
        <w:rPr>
          <w:rStyle w:val="SubtleEmphasis"/>
          <w:highlight w:val="white"/>
        </w:rPr>
        <w:t xml:space="preserve"> Data:</w:t>
      </w:r>
      <w:r>
        <w:rPr>
          <w:color w:val="282828"/>
          <w:highlight w:val="white"/>
        </w:rPr>
        <w:t xml:space="preserve">  Human workers were needed to </w:t>
      </w:r>
      <w:r w:rsidR="006B1306">
        <w:rPr>
          <w:color w:val="282828"/>
          <w:highlight w:val="white"/>
        </w:rPr>
        <w:t xml:space="preserve">read the set of reviews and use their world knowledge and human intelligence to determine whether the restaurant could be identified as “probably safe” or “probably unsafe”.  The data set was relatively small, so rather than using the Amazon Mechanical </w:t>
      </w:r>
      <w:proofErr w:type="spellStart"/>
      <w:r w:rsidR="006B1306">
        <w:rPr>
          <w:color w:val="282828"/>
          <w:highlight w:val="white"/>
        </w:rPr>
        <w:t>Turker</w:t>
      </w:r>
      <w:proofErr w:type="spellEnd"/>
      <w:r w:rsidR="006B1306">
        <w:rPr>
          <w:color w:val="282828"/>
          <w:highlight w:val="white"/>
        </w:rPr>
        <w:t xml:space="preserve"> service, local resources were recruited to perform this work instead.  </w:t>
      </w:r>
      <w:r w:rsidR="006B1306">
        <w:rPr>
          <w:color w:val="282828"/>
          <w:highlight w:val="white"/>
        </w:rPr>
        <w:lastRenderedPageBreak/>
        <w:t xml:space="preserve">(Namely my son and his boyfriend).  </w:t>
      </w:r>
      <w:r w:rsidR="00457A61">
        <w:rPr>
          <w:color w:val="282828"/>
          <w:highlight w:val="white"/>
        </w:rPr>
        <w:t xml:space="preserve">This guaranteed that the workers had the skills needed to perform the task and ensured quality control.  </w:t>
      </w:r>
      <w:r w:rsidR="006B1306">
        <w:rPr>
          <w:color w:val="282828"/>
          <w:highlight w:val="white"/>
        </w:rPr>
        <w:t>It was estimated that the entire project would take about 2 hours to complete, and payment of a $25 Steam gift card was negotiated as sufficient compensation for the task.  Very clear instructions were provided, as well as a tracking spreadsheet to record the labels.</w:t>
      </w:r>
    </w:p>
    <w:p w14:paraId="1E539C9B" w14:textId="77777777" w:rsidR="00630D97" w:rsidRDefault="00630D97">
      <w:pPr>
        <w:rPr>
          <w:color w:val="282828"/>
          <w:highlight w:val="white"/>
        </w:rPr>
      </w:pPr>
    </w:p>
    <w:p w14:paraId="08ABBB0E" w14:textId="77777777" w:rsidR="00630D97" w:rsidRDefault="00630D97">
      <w:pPr>
        <w:rPr>
          <w:color w:val="282828"/>
          <w:highlight w:val="white"/>
        </w:rPr>
      </w:pPr>
    </w:p>
    <w:p w14:paraId="3F33CC45" w14:textId="77777777" w:rsidR="00630D97" w:rsidRPr="00630D97" w:rsidRDefault="00630D97">
      <w:pPr>
        <w:rPr>
          <w:rStyle w:val="SubtleEmphasis"/>
          <w:highlight w:val="white"/>
        </w:rPr>
      </w:pPr>
      <w:r w:rsidRPr="00630D97">
        <w:rPr>
          <w:rStyle w:val="SubtleEmphasis"/>
          <w:highlight w:val="white"/>
        </w:rPr>
        <w:t>Instructions:</w:t>
      </w:r>
    </w:p>
    <w:p w14:paraId="76B25E8D" w14:textId="10D7DC53" w:rsidR="002E0ECD" w:rsidRPr="00250F86" w:rsidRDefault="006B1306">
      <w:pPr>
        <w:rPr>
          <w:color w:val="282828"/>
          <w:highlight w:val="white"/>
        </w:rPr>
      </w:pPr>
      <w:r>
        <w:rPr>
          <w:noProof/>
          <w:color w:val="282828"/>
        </w:rPr>
        <w:drawing>
          <wp:inline distT="0" distB="0" distL="0" distR="0" wp14:anchorId="1304D362" wp14:editId="3B2E19F6">
            <wp:extent cx="4938068" cy="2834640"/>
            <wp:effectExtent l="152400" t="152400" r="332740" b="34036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9-11-22 at 12.35.30 AM.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938068" cy="2834640"/>
                    </a:xfrm>
                    <a:prstGeom prst="rect">
                      <a:avLst/>
                    </a:prstGeom>
                    <a:ln>
                      <a:noFill/>
                    </a:ln>
                    <a:effectLst>
                      <a:outerShdw blurRad="292100" dist="139700" dir="2700000" algn="tl" rotWithShape="0">
                        <a:srgbClr val="333333">
                          <a:alpha val="65000"/>
                        </a:srgbClr>
                      </a:outerShdw>
                    </a:effectLst>
                  </pic:spPr>
                </pic:pic>
              </a:graphicData>
            </a:graphic>
          </wp:inline>
        </w:drawing>
      </w:r>
    </w:p>
    <w:p w14:paraId="33E242A1" w14:textId="77777777" w:rsidR="00456260" w:rsidRDefault="00456260">
      <w:pPr>
        <w:rPr>
          <w:bCs/>
          <w:color w:val="282828"/>
          <w:highlight w:val="white"/>
        </w:rPr>
      </w:pPr>
    </w:p>
    <w:p w14:paraId="7AF58152" w14:textId="442C1F83" w:rsidR="00456260" w:rsidRDefault="00456260">
      <w:pPr>
        <w:rPr>
          <w:bCs/>
          <w:color w:val="282828"/>
          <w:highlight w:val="white"/>
        </w:rPr>
      </w:pPr>
      <w:r>
        <w:rPr>
          <w:bCs/>
          <w:color w:val="282828"/>
          <w:highlight w:val="white"/>
        </w:rPr>
        <w:t>While both “</w:t>
      </w:r>
      <w:proofErr w:type="spellStart"/>
      <w:r>
        <w:rPr>
          <w:bCs/>
          <w:color w:val="282828"/>
          <w:highlight w:val="white"/>
        </w:rPr>
        <w:t>turkers</w:t>
      </w:r>
      <w:proofErr w:type="spellEnd"/>
      <w:r>
        <w:rPr>
          <w:bCs/>
          <w:color w:val="282828"/>
          <w:highlight w:val="white"/>
        </w:rPr>
        <w:t>” appeared to be more positively biased, their bias seemed very similar.  These results were not unexpected as it has already been established that despite poor health scores, customers still write positive reviews.  Since the bias was similar across both workers, this was an acceptable result.</w:t>
      </w:r>
    </w:p>
    <w:p w14:paraId="376F25A5" w14:textId="77777777" w:rsidR="00630D97" w:rsidRDefault="00456260">
      <w:pPr>
        <w:rPr>
          <w:bCs/>
          <w:color w:val="282828"/>
          <w:highlight w:val="white"/>
        </w:rPr>
      </w:pPr>
      <w:r>
        <w:rPr>
          <w:noProof/>
        </w:rPr>
        <w:drawing>
          <wp:inline distT="0" distB="0" distL="0" distR="0" wp14:anchorId="72A6D785" wp14:editId="4126F2B4">
            <wp:extent cx="3209293" cy="1920240"/>
            <wp:effectExtent l="152400" t="152400" r="346710" b="34036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209293" cy="1920240"/>
                    </a:xfrm>
                    <a:prstGeom prst="rect">
                      <a:avLst/>
                    </a:prstGeom>
                    <a:ln>
                      <a:noFill/>
                    </a:ln>
                    <a:effectLst>
                      <a:outerShdw blurRad="292100" dist="139700" dir="2700000" algn="tl" rotWithShape="0">
                        <a:srgbClr val="333333">
                          <a:alpha val="65000"/>
                        </a:srgbClr>
                      </a:outerShdw>
                    </a:effectLst>
                  </pic:spPr>
                </pic:pic>
              </a:graphicData>
            </a:graphic>
          </wp:inline>
        </w:drawing>
      </w:r>
      <w:r>
        <w:rPr>
          <w:bCs/>
          <w:color w:val="282828"/>
          <w:highlight w:val="white"/>
        </w:rPr>
        <w:t xml:space="preserve"> </w:t>
      </w:r>
    </w:p>
    <w:p w14:paraId="3E03F259" w14:textId="77777777" w:rsidR="00630D97" w:rsidRDefault="00630D97">
      <w:pPr>
        <w:rPr>
          <w:bCs/>
          <w:color w:val="282828"/>
          <w:highlight w:val="white"/>
        </w:rPr>
      </w:pPr>
    </w:p>
    <w:p w14:paraId="38751E25" w14:textId="77777777" w:rsidR="00DE0774" w:rsidRDefault="00DE0774">
      <w:pPr>
        <w:rPr>
          <w:bCs/>
          <w:color w:val="282828"/>
          <w:highlight w:val="white"/>
        </w:rPr>
      </w:pPr>
    </w:p>
    <w:p w14:paraId="001234CE" w14:textId="77777777" w:rsidR="00630D97" w:rsidRDefault="0021034B">
      <w:pPr>
        <w:rPr>
          <w:bCs/>
          <w:color w:val="282828"/>
          <w:highlight w:val="white"/>
        </w:rPr>
      </w:pPr>
      <w:r w:rsidRPr="0021034B">
        <w:rPr>
          <w:bCs/>
          <w:noProof/>
          <w:color w:val="282828"/>
        </w:rPr>
        <w:drawing>
          <wp:anchor distT="0" distB="0" distL="114300" distR="114300" simplePos="0" relativeHeight="251658240" behindDoc="0" locked="0" layoutInCell="1" allowOverlap="1" wp14:anchorId="6FA1790D" wp14:editId="20ADCF20">
            <wp:simplePos x="0" y="0"/>
            <wp:positionH relativeFrom="column">
              <wp:posOffset>3241040</wp:posOffset>
            </wp:positionH>
            <wp:positionV relativeFrom="paragraph">
              <wp:posOffset>15240</wp:posOffset>
            </wp:positionV>
            <wp:extent cx="2206465" cy="2743200"/>
            <wp:effectExtent l="152400" t="152400" r="346710" b="34290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2206465" cy="274320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00DE0774">
        <w:rPr>
          <w:bCs/>
          <w:color w:val="282828"/>
          <w:highlight w:val="white"/>
        </w:rPr>
        <w:t xml:space="preserve">Kappa score = </w:t>
      </w:r>
      <w:r w:rsidR="00DE0774" w:rsidRPr="00DE0774">
        <w:rPr>
          <w:bCs/>
          <w:color w:val="282828"/>
        </w:rPr>
        <w:t>0.162162162162162</w:t>
      </w:r>
    </w:p>
    <w:p w14:paraId="558081A0" w14:textId="77777777" w:rsidR="0021034B" w:rsidRPr="0021034B" w:rsidRDefault="00DE0774">
      <w:pPr>
        <w:rPr>
          <w:bCs/>
          <w:color w:val="282828"/>
          <w:highlight w:val="white"/>
        </w:rPr>
      </w:pPr>
      <w:r w:rsidRPr="00DE0774">
        <w:rPr>
          <w:bCs/>
          <w:noProof/>
          <w:color w:val="282828"/>
        </w:rPr>
        <w:drawing>
          <wp:anchor distT="0" distB="0" distL="114300" distR="114300" simplePos="0" relativeHeight="251659264" behindDoc="0" locked="0" layoutInCell="1" allowOverlap="1" wp14:anchorId="46EFCB94" wp14:editId="7861B525">
            <wp:simplePos x="0" y="0"/>
            <wp:positionH relativeFrom="column">
              <wp:posOffset>139700</wp:posOffset>
            </wp:positionH>
            <wp:positionV relativeFrom="paragraph">
              <wp:posOffset>138430</wp:posOffset>
            </wp:positionV>
            <wp:extent cx="2540000" cy="1549400"/>
            <wp:effectExtent l="139700" t="139700" r="342900" b="34290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2540000" cy="154940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14:paraId="3DF9B935" w14:textId="77777777" w:rsidR="0021034B" w:rsidRDefault="0021034B">
      <w:pPr>
        <w:rPr>
          <w:b/>
          <w:color w:val="282828"/>
          <w:highlight w:val="white"/>
        </w:rPr>
      </w:pPr>
    </w:p>
    <w:p w14:paraId="304304D1" w14:textId="77777777" w:rsidR="0021034B" w:rsidRDefault="0021034B">
      <w:pPr>
        <w:rPr>
          <w:b/>
          <w:color w:val="282828"/>
          <w:highlight w:val="white"/>
        </w:rPr>
      </w:pPr>
    </w:p>
    <w:p w14:paraId="161C823F" w14:textId="77777777" w:rsidR="0021034B" w:rsidRDefault="0021034B">
      <w:pPr>
        <w:rPr>
          <w:b/>
          <w:color w:val="282828"/>
          <w:highlight w:val="white"/>
        </w:rPr>
      </w:pPr>
    </w:p>
    <w:p w14:paraId="0A266E84" w14:textId="77777777" w:rsidR="00250F86" w:rsidRDefault="00250F86">
      <w:pPr>
        <w:rPr>
          <w:b/>
          <w:color w:val="282828"/>
          <w:highlight w:val="white"/>
        </w:rPr>
      </w:pPr>
    </w:p>
    <w:p w14:paraId="6CA60A89" w14:textId="77777777" w:rsidR="00017479" w:rsidRDefault="00017479">
      <w:pPr>
        <w:rPr>
          <w:b/>
          <w:color w:val="282828"/>
          <w:highlight w:val="white"/>
        </w:rPr>
      </w:pPr>
    </w:p>
    <w:p w14:paraId="38EF2254" w14:textId="77777777" w:rsidR="00017479" w:rsidRPr="0007318F" w:rsidRDefault="00FE2617">
      <w:pPr>
        <w:rPr>
          <w:bCs/>
          <w:i/>
          <w:iCs/>
          <w:color w:val="282828"/>
          <w:highlight w:val="white"/>
        </w:rPr>
      </w:pPr>
      <w:proofErr w:type="spellStart"/>
      <w:r w:rsidRPr="0007318F">
        <w:rPr>
          <w:bCs/>
          <w:i/>
          <w:iCs/>
          <w:color w:val="282828"/>
          <w:highlight w:val="white"/>
        </w:rPr>
        <w:t>kMeans</w:t>
      </w:r>
      <w:proofErr w:type="spellEnd"/>
      <w:r w:rsidRPr="0007318F">
        <w:rPr>
          <w:bCs/>
          <w:i/>
          <w:iCs/>
          <w:color w:val="282828"/>
          <w:highlight w:val="white"/>
        </w:rPr>
        <w:t xml:space="preserve"> cluster algorithm</w:t>
      </w:r>
    </w:p>
    <w:p w14:paraId="4904D465" w14:textId="77777777" w:rsidR="00017479" w:rsidRDefault="00017479">
      <w:pPr>
        <w:rPr>
          <w:b/>
          <w:color w:val="282828"/>
          <w:highlight w:val="white"/>
        </w:rPr>
      </w:pPr>
    </w:p>
    <w:p w14:paraId="59550566" w14:textId="77777777" w:rsidR="00D91157" w:rsidRDefault="00D91157" w:rsidP="00D91157">
      <w:r>
        <w:rPr>
          <w:bCs/>
          <w:color w:val="282828"/>
          <w:highlight w:val="white"/>
        </w:rPr>
        <w:t xml:space="preserve">Details:  Per the </w:t>
      </w:r>
      <w:proofErr w:type="spellStart"/>
      <w:r>
        <w:rPr>
          <w:bCs/>
          <w:color w:val="282828"/>
          <w:highlight w:val="white"/>
        </w:rPr>
        <w:t>sklearn</w:t>
      </w:r>
      <w:proofErr w:type="spellEnd"/>
      <w:r>
        <w:rPr>
          <w:bCs/>
          <w:color w:val="282828"/>
          <w:highlight w:val="white"/>
        </w:rPr>
        <w:t xml:space="preserve"> documentation: “</w:t>
      </w:r>
      <w:r w:rsidRPr="00D91157">
        <w:rPr>
          <w:bCs/>
          <w:color w:val="282828"/>
        </w:rPr>
        <w:t xml:space="preserve">The </w:t>
      </w:r>
      <w:proofErr w:type="spellStart"/>
      <w:r w:rsidRPr="00D91157">
        <w:rPr>
          <w:bCs/>
          <w:color w:val="282828"/>
        </w:rPr>
        <w:t>KMeans</w:t>
      </w:r>
      <w:proofErr w:type="spellEnd"/>
      <w:r w:rsidRPr="00D91157">
        <w:rPr>
          <w:bCs/>
          <w:color w:val="282828"/>
        </w:rPr>
        <w:t xml:space="preserve"> algorithm clusters data by trying to separate samples in n groups of equal variance, minimizing a criterion known as the inertia or within-cluster sum-of-squares (see below).</w:t>
      </w:r>
      <w:r>
        <w:rPr>
          <w:bCs/>
          <w:color w:val="282828"/>
        </w:rPr>
        <w:t xml:space="preserve">”  </w:t>
      </w:r>
      <w:hyperlink r:id="rId24" w:anchor="k-means" w:history="1">
        <w:r>
          <w:rPr>
            <w:rStyle w:val="Hyperlink"/>
          </w:rPr>
          <w:t>https://scikit-learn.org/stable/modules/clustering.html#k-means</w:t>
        </w:r>
      </w:hyperlink>
    </w:p>
    <w:p w14:paraId="2DBD0AAC" w14:textId="77777777" w:rsidR="0021034B" w:rsidRDefault="0021034B">
      <w:pPr>
        <w:rPr>
          <w:b/>
          <w:color w:val="282828"/>
          <w:highlight w:val="white"/>
        </w:rPr>
      </w:pPr>
    </w:p>
    <w:p w14:paraId="484F428C" w14:textId="77777777" w:rsidR="0007318F" w:rsidRDefault="0007318F">
      <w:pPr>
        <w:rPr>
          <w:b/>
          <w:color w:val="282828"/>
          <w:highlight w:val="white"/>
        </w:rPr>
      </w:pPr>
    </w:p>
    <w:p w14:paraId="23B8DB70" w14:textId="77777777" w:rsidR="0007318F" w:rsidRPr="000F581E" w:rsidRDefault="0007318F" w:rsidP="0007318F">
      <w:pPr>
        <w:rPr>
          <w:rStyle w:val="SubtleEmphasis"/>
          <w:highlight w:val="white"/>
        </w:rPr>
      </w:pPr>
      <w:r w:rsidRPr="000F581E">
        <w:rPr>
          <w:rStyle w:val="SubtleEmphasis"/>
          <w:highlight w:val="white"/>
        </w:rPr>
        <w:t>M</w:t>
      </w:r>
      <w:r>
        <w:rPr>
          <w:rStyle w:val="SubtleEmphasis"/>
          <w:highlight w:val="white"/>
        </w:rPr>
        <w:t xml:space="preserve">ultinomial </w:t>
      </w:r>
      <w:r>
        <w:rPr>
          <w:rStyle w:val="SubtleEmphasis"/>
        </w:rPr>
        <w:t>N</w:t>
      </w:r>
      <w:r w:rsidRPr="00244720">
        <w:rPr>
          <w:rStyle w:val="SubtleEmphasis"/>
        </w:rPr>
        <w:t>aive Bayes model</w:t>
      </w:r>
    </w:p>
    <w:p w14:paraId="05C724B8" w14:textId="77777777" w:rsidR="0007318F" w:rsidRDefault="0007318F" w:rsidP="0007318F">
      <w:pPr>
        <w:rPr>
          <w:bCs/>
          <w:color w:val="282828"/>
          <w:highlight w:val="white"/>
        </w:rPr>
      </w:pPr>
    </w:p>
    <w:p w14:paraId="43D84FD4" w14:textId="77777777" w:rsidR="0007318F" w:rsidRDefault="0007318F" w:rsidP="0007318F">
      <w:r>
        <w:rPr>
          <w:bCs/>
          <w:color w:val="282828"/>
          <w:highlight w:val="white"/>
        </w:rPr>
        <w:t xml:space="preserve">Details:  </w:t>
      </w:r>
      <w:r>
        <w:rPr>
          <w:bCs/>
          <w:color w:val="282828"/>
        </w:rPr>
        <w:t xml:space="preserve">Per the </w:t>
      </w:r>
      <w:proofErr w:type="spellStart"/>
      <w:r>
        <w:rPr>
          <w:bCs/>
          <w:color w:val="282828"/>
        </w:rPr>
        <w:t>sklearn</w:t>
      </w:r>
      <w:proofErr w:type="spellEnd"/>
      <w:r>
        <w:rPr>
          <w:bCs/>
          <w:color w:val="282828"/>
        </w:rPr>
        <w:t xml:space="preserve"> documentation: “t</w:t>
      </w:r>
      <w:r w:rsidRPr="00C35FCA">
        <w:rPr>
          <w:bCs/>
          <w:color w:val="282828"/>
        </w:rPr>
        <w:t>he multinomial Naive Bayes classifier is suitable for classification with discrete features</w:t>
      </w:r>
      <w:r>
        <w:rPr>
          <w:bCs/>
          <w:color w:val="282828"/>
        </w:rPr>
        <w:t xml:space="preserve"> </w:t>
      </w:r>
      <w:r>
        <w:rPr>
          <w:rFonts w:ascii="Helvetica" w:hAnsi="Helvetica"/>
          <w:color w:val="1D1F22"/>
          <w:shd w:val="clear" w:color="auto" w:fill="FFFFFF"/>
        </w:rPr>
        <w:t>(e.g., word counts for text classification)</w:t>
      </w:r>
      <w:r>
        <w:rPr>
          <w:bCs/>
          <w:color w:val="282828"/>
        </w:rPr>
        <w:t xml:space="preserve">”.      </w:t>
      </w:r>
      <w:hyperlink r:id="rId25" w:history="1">
        <w:r>
          <w:rPr>
            <w:rStyle w:val="Hyperlink"/>
          </w:rPr>
          <w:t>https://scikit-learn.org/stable/modules/generated/sklearn.naive_bayes.MultinomialNB.html</w:t>
        </w:r>
      </w:hyperlink>
    </w:p>
    <w:p w14:paraId="5C7B5F91" w14:textId="77777777" w:rsidR="0007318F" w:rsidRDefault="0007318F" w:rsidP="0007318F">
      <w:pPr>
        <w:rPr>
          <w:bCs/>
          <w:color w:val="282828"/>
          <w:highlight w:val="white"/>
        </w:rPr>
      </w:pPr>
    </w:p>
    <w:p w14:paraId="040E1891" w14:textId="77777777" w:rsidR="0007318F" w:rsidRDefault="0007318F" w:rsidP="0007318F">
      <w:pPr>
        <w:rPr>
          <w:bCs/>
          <w:color w:val="282828"/>
          <w:highlight w:val="white"/>
        </w:rPr>
      </w:pPr>
    </w:p>
    <w:p w14:paraId="2BD132D1" w14:textId="77777777" w:rsidR="0007318F" w:rsidRPr="000F581E" w:rsidRDefault="0007318F" w:rsidP="0007318F">
      <w:pPr>
        <w:rPr>
          <w:rStyle w:val="SubtleEmphasis"/>
          <w:highlight w:val="white"/>
        </w:rPr>
      </w:pPr>
      <w:r>
        <w:rPr>
          <w:rStyle w:val="SubtleEmphasis"/>
          <w:highlight w:val="white"/>
        </w:rPr>
        <w:t>Support Vector Machine classification</w:t>
      </w:r>
      <w:r w:rsidRPr="000F581E">
        <w:rPr>
          <w:rStyle w:val="SubtleEmphasis"/>
          <w:highlight w:val="white"/>
        </w:rPr>
        <w:t xml:space="preserve"> </w:t>
      </w:r>
      <w:r>
        <w:rPr>
          <w:rStyle w:val="SubtleEmphasis"/>
          <w:highlight w:val="white"/>
        </w:rPr>
        <w:t>model</w:t>
      </w:r>
    </w:p>
    <w:p w14:paraId="139741FD" w14:textId="77777777" w:rsidR="0007318F" w:rsidRDefault="0007318F" w:rsidP="0007318F">
      <w:pPr>
        <w:rPr>
          <w:bCs/>
          <w:color w:val="282828"/>
          <w:highlight w:val="white"/>
        </w:rPr>
      </w:pPr>
    </w:p>
    <w:p w14:paraId="2CCB3405" w14:textId="77777777" w:rsidR="0007318F" w:rsidRDefault="0007318F" w:rsidP="0007318F">
      <w:pPr>
        <w:rPr>
          <w:bCs/>
          <w:color w:val="282828"/>
          <w:highlight w:val="white"/>
        </w:rPr>
      </w:pPr>
      <w:r>
        <w:rPr>
          <w:bCs/>
          <w:color w:val="282828"/>
          <w:highlight w:val="white"/>
        </w:rPr>
        <w:t xml:space="preserve">Details:  Per the </w:t>
      </w:r>
      <w:proofErr w:type="spellStart"/>
      <w:r>
        <w:rPr>
          <w:bCs/>
          <w:color w:val="282828"/>
          <w:highlight w:val="white"/>
        </w:rPr>
        <w:t>sklearn</w:t>
      </w:r>
      <w:proofErr w:type="spellEnd"/>
      <w:r>
        <w:rPr>
          <w:bCs/>
          <w:color w:val="282828"/>
          <w:highlight w:val="white"/>
        </w:rPr>
        <w:t xml:space="preserve"> documentation: “</w:t>
      </w:r>
      <w:r w:rsidRPr="00465CDC">
        <w:rPr>
          <w:bCs/>
          <w:color w:val="282828"/>
        </w:rPr>
        <w:t xml:space="preserve">Similar to SVC with parameter kernel=’linear’, but implemented in terms of </w:t>
      </w:r>
      <w:proofErr w:type="spellStart"/>
      <w:r w:rsidRPr="00465CDC">
        <w:rPr>
          <w:bCs/>
          <w:color w:val="282828"/>
        </w:rPr>
        <w:t>liblinear</w:t>
      </w:r>
      <w:proofErr w:type="spellEnd"/>
      <w:r w:rsidRPr="00465CDC">
        <w:rPr>
          <w:bCs/>
          <w:color w:val="282828"/>
        </w:rPr>
        <w:t xml:space="preserve"> rather than </w:t>
      </w:r>
      <w:proofErr w:type="spellStart"/>
      <w:r w:rsidRPr="00465CDC">
        <w:rPr>
          <w:bCs/>
          <w:color w:val="282828"/>
        </w:rPr>
        <w:t>libsvm</w:t>
      </w:r>
      <w:proofErr w:type="spellEnd"/>
      <w:r w:rsidRPr="00465CDC">
        <w:rPr>
          <w:bCs/>
          <w:color w:val="282828"/>
        </w:rPr>
        <w:t>, so it has more flexibility in the choice of penalties and loss functions and should scale better to large numbers of samples.</w:t>
      </w:r>
      <w:r>
        <w:rPr>
          <w:bCs/>
          <w:color w:val="282828"/>
        </w:rPr>
        <w:t>”</w:t>
      </w:r>
      <w:r>
        <w:rPr>
          <w:bCs/>
          <w:color w:val="282828"/>
          <w:highlight w:val="white"/>
        </w:rPr>
        <w:t xml:space="preserve">   </w:t>
      </w:r>
      <w:hyperlink r:id="rId26" w:anchor="sklearn.svm.LinearSVC" w:history="1">
        <w:r w:rsidRPr="009D62ED">
          <w:rPr>
            <w:rStyle w:val="Hyperlink"/>
            <w:bCs/>
          </w:rPr>
          <w:t>http://scikit-learn.org/stable/modules/generated/sklearn.svm.LinearSVC.html#sklearn.svm.LinearSVC</w:t>
        </w:r>
      </w:hyperlink>
      <w:r>
        <w:rPr>
          <w:bCs/>
          <w:color w:val="282828"/>
        </w:rPr>
        <w:t xml:space="preserve"> </w:t>
      </w:r>
    </w:p>
    <w:p w14:paraId="03FBA8DD" w14:textId="77777777" w:rsidR="00250F86" w:rsidRDefault="00250F86">
      <w:pPr>
        <w:rPr>
          <w:b/>
          <w:color w:val="282828"/>
          <w:highlight w:val="white"/>
        </w:rPr>
      </w:pPr>
    </w:p>
    <w:p w14:paraId="5CBA5F7B" w14:textId="77777777" w:rsidR="0007318F" w:rsidRDefault="0007318F">
      <w:pPr>
        <w:rPr>
          <w:b/>
          <w:color w:val="282828"/>
          <w:highlight w:val="white"/>
        </w:rPr>
      </w:pPr>
    </w:p>
    <w:p w14:paraId="74EDC8AC" w14:textId="77777777" w:rsidR="0021034B" w:rsidRDefault="0021034B">
      <w:pPr>
        <w:rPr>
          <w:b/>
          <w:color w:val="282828"/>
          <w:highlight w:val="white"/>
        </w:rPr>
      </w:pPr>
    </w:p>
    <w:p w14:paraId="61386A44" w14:textId="77777777" w:rsidR="00846C75" w:rsidRPr="00930C65" w:rsidRDefault="004724A4">
      <w:pPr>
        <w:rPr>
          <w:b/>
          <w:color w:val="282828"/>
          <w:highlight w:val="white"/>
        </w:rPr>
      </w:pPr>
      <w:r w:rsidRPr="00930C65">
        <w:rPr>
          <w:b/>
          <w:color w:val="282828"/>
          <w:highlight w:val="white"/>
        </w:rPr>
        <w:lastRenderedPageBreak/>
        <w:t>Results</w:t>
      </w:r>
      <w:r w:rsidR="00984D62">
        <w:rPr>
          <w:b/>
          <w:color w:val="282828"/>
          <w:highlight w:val="white"/>
        </w:rPr>
        <w:t>:</w:t>
      </w:r>
    </w:p>
    <w:p w14:paraId="4C518F3D" w14:textId="77777777" w:rsidR="00846C75" w:rsidRDefault="00846C75">
      <w:pPr>
        <w:rPr>
          <w:b/>
          <w:color w:val="282828"/>
          <w:highlight w:val="white"/>
        </w:rPr>
      </w:pPr>
    </w:p>
    <w:p w14:paraId="6FF0FD82" w14:textId="77777777" w:rsidR="0007318F" w:rsidRDefault="0007318F">
      <w:pPr>
        <w:rPr>
          <w:bCs/>
          <w:i/>
          <w:iCs/>
          <w:color w:val="282828"/>
          <w:highlight w:val="white"/>
        </w:rPr>
      </w:pPr>
      <w:proofErr w:type="spellStart"/>
      <w:r w:rsidRPr="0007318F">
        <w:rPr>
          <w:bCs/>
          <w:i/>
          <w:iCs/>
          <w:color w:val="282828"/>
          <w:highlight w:val="white"/>
        </w:rPr>
        <w:t>Turkers</w:t>
      </w:r>
      <w:proofErr w:type="spellEnd"/>
    </w:p>
    <w:p w14:paraId="0B3A6914" w14:textId="77777777" w:rsidR="0007318F" w:rsidRPr="0007318F" w:rsidRDefault="0007318F">
      <w:pPr>
        <w:rPr>
          <w:bCs/>
          <w:i/>
          <w:iCs/>
          <w:color w:val="282828"/>
          <w:highlight w:val="white"/>
        </w:rPr>
      </w:pPr>
    </w:p>
    <w:p w14:paraId="5ADDD9B0" w14:textId="77777777" w:rsidR="00846C75" w:rsidRDefault="00457A61">
      <w:pPr>
        <w:rPr>
          <w:color w:val="282828"/>
        </w:rPr>
      </w:pPr>
      <w:r w:rsidRPr="00457A61">
        <w:rPr>
          <w:color w:val="282828"/>
          <w:highlight w:val="white"/>
        </w:rPr>
        <w:t xml:space="preserve">The </w:t>
      </w:r>
      <w:r>
        <w:rPr>
          <w:color w:val="282828"/>
          <w:highlight w:val="white"/>
        </w:rPr>
        <w:t>“</w:t>
      </w:r>
      <w:proofErr w:type="spellStart"/>
      <w:r>
        <w:rPr>
          <w:color w:val="282828"/>
          <w:highlight w:val="white"/>
        </w:rPr>
        <w:t>turkers</w:t>
      </w:r>
      <w:proofErr w:type="spellEnd"/>
      <w:r>
        <w:rPr>
          <w:color w:val="282828"/>
          <w:highlight w:val="white"/>
        </w:rPr>
        <w:t>” results appeared, on the surface, to be very consistent and reliable.  There seemed to be agreement between the workers responses as many of the reviews were labeled similarly.  However, the Kappa score ended up being rather low</w:t>
      </w:r>
      <w:r w:rsidR="00984D62">
        <w:rPr>
          <w:color w:val="282828"/>
          <w:highlight w:val="white"/>
        </w:rPr>
        <w:t xml:space="preserve"> (0.16)</w:t>
      </w:r>
      <w:r>
        <w:rPr>
          <w:color w:val="282828"/>
          <w:highlight w:val="white"/>
        </w:rPr>
        <w:t>.  There are many opinions of what a “good” Kappa score should be.  The most common recommendation is that</w:t>
      </w:r>
      <w:r w:rsidRPr="00457A61">
        <w:rPr>
          <w:color w:val="282828"/>
        </w:rPr>
        <w:t xml:space="preserve"> values ≤ 0 indicat</w:t>
      </w:r>
      <w:r>
        <w:rPr>
          <w:color w:val="282828"/>
        </w:rPr>
        <w:t>e</w:t>
      </w:r>
      <w:r w:rsidRPr="00457A61">
        <w:rPr>
          <w:color w:val="282828"/>
        </w:rPr>
        <w:t xml:space="preserve"> no agreement and 0.01–0.20 as none to slight, 0.21–0.40 as fair, 0.41– 0.60 as moderate, 0.61–0.80 as substantial, and 0.81–1.00 as almost perfect agreement.</w:t>
      </w:r>
      <w:r w:rsidR="00984D62">
        <w:rPr>
          <w:color w:val="282828"/>
        </w:rPr>
        <w:t xml:space="preserve">  This could be due to the small sample size.</w:t>
      </w:r>
    </w:p>
    <w:p w14:paraId="0BF52256" w14:textId="77777777" w:rsidR="00984D62" w:rsidRDefault="00984D62">
      <w:pPr>
        <w:rPr>
          <w:color w:val="282828"/>
        </w:rPr>
      </w:pPr>
    </w:p>
    <w:p w14:paraId="5632F836" w14:textId="77777777" w:rsidR="00984D62" w:rsidRDefault="00984D62">
      <w:pPr>
        <w:rPr>
          <w:color w:val="282828"/>
        </w:rPr>
      </w:pPr>
      <w:r>
        <w:rPr>
          <w:color w:val="282828"/>
        </w:rPr>
        <w:t>Overall, using locally sourced “</w:t>
      </w:r>
      <w:proofErr w:type="spellStart"/>
      <w:r>
        <w:rPr>
          <w:color w:val="282828"/>
        </w:rPr>
        <w:t>turkers</w:t>
      </w:r>
      <w:proofErr w:type="spellEnd"/>
      <w:r>
        <w:rPr>
          <w:color w:val="282828"/>
        </w:rPr>
        <w:t>” to label the restaurant reviews was an effective approach.  The results came back in a relatively short period of time, and the cost was reasonable.  The results were as expected and this data is now prepped and ready to train a model.</w:t>
      </w:r>
    </w:p>
    <w:p w14:paraId="7C690794" w14:textId="77777777" w:rsidR="0007318F" w:rsidRDefault="0007318F">
      <w:pPr>
        <w:rPr>
          <w:color w:val="282828"/>
        </w:rPr>
      </w:pPr>
    </w:p>
    <w:p w14:paraId="6454C268" w14:textId="77777777" w:rsidR="0007318F" w:rsidRDefault="0007318F" w:rsidP="0007318F">
      <w:pPr>
        <w:rPr>
          <w:bCs/>
          <w:i/>
          <w:iCs/>
          <w:color w:val="282828"/>
          <w:highlight w:val="white"/>
        </w:rPr>
      </w:pPr>
    </w:p>
    <w:p w14:paraId="22B3038C" w14:textId="41BA3AC1" w:rsidR="0007318F" w:rsidRPr="0007318F" w:rsidRDefault="0007318F" w:rsidP="0007318F">
      <w:pPr>
        <w:rPr>
          <w:bCs/>
          <w:i/>
          <w:iCs/>
          <w:color w:val="282828"/>
          <w:highlight w:val="white"/>
        </w:rPr>
      </w:pPr>
      <w:proofErr w:type="spellStart"/>
      <w:r w:rsidRPr="0007318F">
        <w:rPr>
          <w:bCs/>
          <w:i/>
          <w:iCs/>
          <w:color w:val="282828"/>
          <w:highlight w:val="white"/>
        </w:rPr>
        <w:t>kMeans</w:t>
      </w:r>
      <w:proofErr w:type="spellEnd"/>
      <w:r w:rsidRPr="0007318F">
        <w:rPr>
          <w:bCs/>
          <w:i/>
          <w:iCs/>
          <w:color w:val="282828"/>
          <w:highlight w:val="white"/>
        </w:rPr>
        <w:t xml:space="preserve"> cluster algorithm</w:t>
      </w:r>
      <w:r w:rsidR="001B50EE">
        <w:rPr>
          <w:bCs/>
          <w:i/>
          <w:iCs/>
          <w:color w:val="282828"/>
          <w:highlight w:val="white"/>
        </w:rPr>
        <w:t>:</w:t>
      </w:r>
    </w:p>
    <w:p w14:paraId="489BDDB0" w14:textId="77777777" w:rsidR="0007318F" w:rsidRDefault="0007318F">
      <w:pPr>
        <w:rPr>
          <w:color w:val="282828"/>
        </w:rPr>
      </w:pPr>
    </w:p>
    <w:p w14:paraId="1E947BE3" w14:textId="77777777" w:rsidR="0007318F" w:rsidRPr="008C7E54" w:rsidRDefault="0007318F" w:rsidP="0007318F">
      <w:pPr>
        <w:rPr>
          <w:bCs/>
          <w:color w:val="282828"/>
          <w:highlight w:val="white"/>
        </w:rPr>
      </w:pPr>
      <w:r>
        <w:rPr>
          <w:bCs/>
          <w:color w:val="282828"/>
          <w:highlight w:val="white"/>
        </w:rPr>
        <w:t xml:space="preserve">The corpus was analyzed using the </w:t>
      </w:r>
      <w:proofErr w:type="spellStart"/>
      <w:r>
        <w:rPr>
          <w:bCs/>
          <w:color w:val="282828"/>
          <w:highlight w:val="white"/>
        </w:rPr>
        <w:t>kMeans</w:t>
      </w:r>
      <w:proofErr w:type="spellEnd"/>
      <w:r>
        <w:rPr>
          <w:bCs/>
          <w:color w:val="282828"/>
          <w:highlight w:val="white"/>
        </w:rPr>
        <w:t xml:space="preserve"> cluster algorithm.  Interestingly, the </w:t>
      </w:r>
      <w:proofErr w:type="spellStart"/>
      <w:r>
        <w:rPr>
          <w:bCs/>
          <w:color w:val="282828"/>
          <w:highlight w:val="white"/>
        </w:rPr>
        <w:t>Kmeans</w:t>
      </w:r>
      <w:proofErr w:type="spellEnd"/>
      <w:r>
        <w:rPr>
          <w:bCs/>
          <w:color w:val="282828"/>
          <w:highlight w:val="white"/>
        </w:rPr>
        <w:t xml:space="preserve"> did NOT cluster particularly well.  The “Safe” files and the “Unsafe” files should have been clustered with each other, but it was only </w:t>
      </w:r>
      <w:r w:rsidRPr="00FE2617">
        <w:rPr>
          <w:bCs/>
          <w:color w:val="282828"/>
          <w:highlight w:val="white"/>
        </w:rPr>
        <w:t xml:space="preserve">marginally accurate </w:t>
      </w:r>
      <w:r>
        <w:rPr>
          <w:bCs/>
          <w:color w:val="282828"/>
          <w:highlight w:val="white"/>
        </w:rPr>
        <w:t xml:space="preserve">at </w:t>
      </w:r>
      <w:r w:rsidRPr="00FE2617">
        <w:rPr>
          <w:bCs/>
          <w:color w:val="282828"/>
          <w:highlight w:val="white"/>
        </w:rPr>
        <w:t>54.84%</w:t>
      </w:r>
      <w:r>
        <w:rPr>
          <w:bCs/>
          <w:color w:val="282828"/>
          <w:highlight w:val="white"/>
        </w:rPr>
        <w:t>.</w:t>
      </w:r>
    </w:p>
    <w:p w14:paraId="416169DD" w14:textId="77777777" w:rsidR="0007318F" w:rsidRDefault="0007318F" w:rsidP="0007318F">
      <w:pPr>
        <w:rPr>
          <w:b/>
          <w:color w:val="282828"/>
          <w:highlight w:val="white"/>
        </w:rPr>
      </w:pPr>
      <w:r w:rsidRPr="00FE2617">
        <w:rPr>
          <w:b/>
          <w:noProof/>
          <w:color w:val="282828"/>
          <w:highlight w:val="white"/>
        </w:rPr>
        <w:drawing>
          <wp:inline distT="0" distB="0" distL="0" distR="0" wp14:anchorId="576F381D" wp14:editId="60C88B1F">
            <wp:extent cx="1411603" cy="2468880"/>
            <wp:effectExtent l="152400" t="152400" r="341630" b="337820"/>
            <wp:docPr id="9" name="Picture 15">
              <a:extLst xmlns:a="http://schemas.openxmlformats.org/drawingml/2006/main">
                <a:ext uri="{FF2B5EF4-FFF2-40B4-BE49-F238E27FC236}">
                  <a16:creationId xmlns:a16="http://schemas.microsoft.com/office/drawing/2014/main" id="{2E2BAC9A-B2EC-544E-84B1-F4D7D2870D2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a:extLst>
                        <a:ext uri="{FF2B5EF4-FFF2-40B4-BE49-F238E27FC236}">
                          <a16:creationId xmlns:a16="http://schemas.microsoft.com/office/drawing/2014/main" id="{2E2BAC9A-B2EC-544E-84B1-F4D7D2870D23}"/>
                        </a:ext>
                      </a:extLst>
                    </pic:cNvPr>
                    <pic:cNvPicPr>
                      <a:picLocks noChangeAspect="1"/>
                    </pic:cNvPicPr>
                  </pic:nvPicPr>
                  <pic:blipFill>
                    <a:blip r:embed="rId27"/>
                    <a:stretch>
                      <a:fillRect/>
                    </a:stretch>
                  </pic:blipFill>
                  <pic:spPr>
                    <a:xfrm>
                      <a:off x="0" y="0"/>
                      <a:ext cx="1411603" cy="2468880"/>
                    </a:xfrm>
                    <a:prstGeom prst="rect">
                      <a:avLst/>
                    </a:prstGeom>
                    <a:ln>
                      <a:noFill/>
                    </a:ln>
                    <a:effectLst>
                      <a:outerShdw blurRad="292100" dist="139700" dir="2700000" algn="tl" rotWithShape="0">
                        <a:srgbClr val="333333">
                          <a:alpha val="65000"/>
                        </a:srgbClr>
                      </a:outerShdw>
                    </a:effectLst>
                  </pic:spPr>
                </pic:pic>
              </a:graphicData>
            </a:graphic>
          </wp:inline>
        </w:drawing>
      </w:r>
    </w:p>
    <w:p w14:paraId="63D76ED5" w14:textId="140334D3" w:rsidR="00846C75" w:rsidRDefault="00846C75">
      <w:pPr>
        <w:rPr>
          <w:color w:val="282828"/>
          <w:highlight w:val="white"/>
        </w:rPr>
      </w:pPr>
    </w:p>
    <w:p w14:paraId="5A0E3B73" w14:textId="6F0B83FA" w:rsidR="00993709" w:rsidRDefault="00993709">
      <w:pPr>
        <w:rPr>
          <w:color w:val="282828"/>
          <w:highlight w:val="white"/>
        </w:rPr>
      </w:pPr>
    </w:p>
    <w:p w14:paraId="27D30435" w14:textId="65553ECB" w:rsidR="00993709" w:rsidRDefault="00993709">
      <w:pPr>
        <w:rPr>
          <w:color w:val="282828"/>
          <w:highlight w:val="white"/>
        </w:rPr>
      </w:pPr>
    </w:p>
    <w:p w14:paraId="1256CDE9" w14:textId="27262728" w:rsidR="00993709" w:rsidRDefault="00993709">
      <w:pPr>
        <w:rPr>
          <w:color w:val="282828"/>
          <w:highlight w:val="white"/>
        </w:rPr>
      </w:pPr>
    </w:p>
    <w:p w14:paraId="7DB8F641" w14:textId="77777777" w:rsidR="00993709" w:rsidRDefault="00993709">
      <w:pPr>
        <w:rPr>
          <w:color w:val="282828"/>
          <w:highlight w:val="white"/>
        </w:rPr>
      </w:pPr>
    </w:p>
    <w:p w14:paraId="22651FD8" w14:textId="529248F0" w:rsidR="00846C75" w:rsidRPr="00250F86" w:rsidRDefault="00D91157">
      <w:pPr>
        <w:rPr>
          <w:color w:val="282828"/>
          <w:highlight w:val="white"/>
        </w:rPr>
      </w:pPr>
      <w:r w:rsidRPr="000F581E">
        <w:rPr>
          <w:rStyle w:val="SubtleEmphasis"/>
          <w:highlight w:val="white"/>
        </w:rPr>
        <w:lastRenderedPageBreak/>
        <w:t>MNB</w:t>
      </w:r>
      <w:r w:rsidR="001B50EE">
        <w:rPr>
          <w:rStyle w:val="SubtleEmphasis"/>
          <w:highlight w:val="white"/>
        </w:rPr>
        <w:t xml:space="preserve"> </w:t>
      </w:r>
      <w:r w:rsidR="001B50EE">
        <w:rPr>
          <w:bCs/>
          <w:i/>
          <w:iCs/>
          <w:color w:val="282828"/>
          <w:highlight w:val="white"/>
        </w:rPr>
        <w:t>– using health inspection labels</w:t>
      </w:r>
      <w:r>
        <w:rPr>
          <w:rStyle w:val="SubtleEmphasis"/>
          <w:highlight w:val="white"/>
        </w:rPr>
        <w:t>:</w:t>
      </w:r>
      <w:r>
        <w:rPr>
          <w:color w:val="282828"/>
          <w:highlight w:val="white"/>
        </w:rPr>
        <w:t xml:space="preserve"> </w:t>
      </w:r>
    </w:p>
    <w:p w14:paraId="1C836F79" w14:textId="77777777" w:rsidR="00D91157" w:rsidRDefault="00D91157">
      <w:pPr>
        <w:rPr>
          <w:b/>
          <w:color w:val="282828"/>
          <w:highlight w:val="white"/>
        </w:rPr>
      </w:pPr>
      <w:r w:rsidRPr="00D91157">
        <w:rPr>
          <w:b/>
          <w:noProof/>
          <w:color w:val="282828"/>
          <w:highlight w:val="white"/>
        </w:rPr>
        <w:drawing>
          <wp:inline distT="0" distB="0" distL="0" distR="0" wp14:anchorId="4D4D4436" wp14:editId="283EA0F6">
            <wp:extent cx="3186804" cy="2286000"/>
            <wp:effectExtent l="152400" t="152400" r="331470" b="342900"/>
            <wp:docPr id="20" name="Picture 19">
              <a:extLst xmlns:a="http://schemas.openxmlformats.org/drawingml/2006/main">
                <a:ext uri="{FF2B5EF4-FFF2-40B4-BE49-F238E27FC236}">
                  <a16:creationId xmlns:a16="http://schemas.microsoft.com/office/drawing/2014/main" id="{2E2B367B-1DAB-B945-8FFD-06C10FCBC8C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a:extLst>
                        <a:ext uri="{FF2B5EF4-FFF2-40B4-BE49-F238E27FC236}">
                          <a16:creationId xmlns:a16="http://schemas.microsoft.com/office/drawing/2014/main" id="{2E2B367B-1DAB-B945-8FFD-06C10FCBC8C2}"/>
                        </a:ext>
                      </a:extLst>
                    </pic:cNvPr>
                    <pic:cNvPicPr>
                      <a:picLocks noChangeAspect="1"/>
                    </pic:cNvPicPr>
                  </pic:nvPicPr>
                  <pic:blipFill>
                    <a:blip r:embed="rId28"/>
                    <a:stretch>
                      <a:fillRect/>
                    </a:stretch>
                  </pic:blipFill>
                  <pic:spPr>
                    <a:xfrm>
                      <a:off x="0" y="0"/>
                      <a:ext cx="3186804" cy="2286000"/>
                    </a:xfrm>
                    <a:prstGeom prst="rect">
                      <a:avLst/>
                    </a:prstGeom>
                    <a:ln>
                      <a:noFill/>
                    </a:ln>
                    <a:effectLst>
                      <a:outerShdw blurRad="292100" dist="139700" dir="2700000" algn="tl" rotWithShape="0">
                        <a:srgbClr val="333333">
                          <a:alpha val="65000"/>
                        </a:srgbClr>
                      </a:outerShdw>
                    </a:effectLst>
                  </pic:spPr>
                </pic:pic>
              </a:graphicData>
            </a:graphic>
          </wp:inline>
        </w:drawing>
      </w:r>
    </w:p>
    <w:p w14:paraId="79582BCD" w14:textId="2D4530AB" w:rsidR="00D91157" w:rsidRDefault="00D91157" w:rsidP="00D91157">
      <w:pPr>
        <w:rPr>
          <w:color w:val="282828"/>
          <w:highlight w:val="white"/>
        </w:rPr>
      </w:pPr>
      <w:r>
        <w:rPr>
          <w:rStyle w:val="SubtleEmphasis"/>
          <w:highlight w:val="white"/>
        </w:rPr>
        <w:t>SVM</w:t>
      </w:r>
      <w:r w:rsidR="001B50EE">
        <w:rPr>
          <w:rStyle w:val="SubtleEmphasis"/>
          <w:highlight w:val="white"/>
        </w:rPr>
        <w:t xml:space="preserve"> </w:t>
      </w:r>
      <w:r w:rsidR="001B50EE">
        <w:rPr>
          <w:bCs/>
          <w:i/>
          <w:iCs/>
          <w:color w:val="282828"/>
          <w:highlight w:val="white"/>
        </w:rPr>
        <w:t>– using health inspection labels</w:t>
      </w:r>
      <w:r>
        <w:rPr>
          <w:rStyle w:val="SubtleEmphasis"/>
          <w:highlight w:val="white"/>
        </w:rPr>
        <w:t>:</w:t>
      </w:r>
      <w:r>
        <w:rPr>
          <w:color w:val="282828"/>
          <w:highlight w:val="white"/>
        </w:rPr>
        <w:t xml:space="preserve"> </w:t>
      </w:r>
    </w:p>
    <w:p w14:paraId="4695562D" w14:textId="77777777" w:rsidR="00D91157" w:rsidRDefault="00D91157">
      <w:pPr>
        <w:rPr>
          <w:b/>
          <w:color w:val="282828"/>
          <w:highlight w:val="white"/>
        </w:rPr>
      </w:pPr>
    </w:p>
    <w:p w14:paraId="3066B6C4" w14:textId="2839E30E" w:rsidR="00846C75" w:rsidRDefault="00D91157">
      <w:pPr>
        <w:rPr>
          <w:b/>
          <w:color w:val="282828"/>
          <w:highlight w:val="white"/>
        </w:rPr>
      </w:pPr>
      <w:r w:rsidRPr="00D91157">
        <w:rPr>
          <w:b/>
          <w:noProof/>
          <w:color w:val="282828"/>
          <w:highlight w:val="white"/>
        </w:rPr>
        <w:drawing>
          <wp:inline distT="0" distB="0" distL="0" distR="0" wp14:anchorId="05B1D2F0" wp14:editId="11F6054D">
            <wp:extent cx="3186804" cy="2286000"/>
            <wp:effectExtent l="152400" t="152400" r="331470" b="342900"/>
            <wp:docPr id="22" name="Picture 21">
              <a:extLst xmlns:a="http://schemas.openxmlformats.org/drawingml/2006/main">
                <a:ext uri="{FF2B5EF4-FFF2-40B4-BE49-F238E27FC236}">
                  <a16:creationId xmlns:a16="http://schemas.microsoft.com/office/drawing/2014/main" id="{D64204FF-692D-C04B-9392-5DB9F9690A5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1">
                      <a:extLst>
                        <a:ext uri="{FF2B5EF4-FFF2-40B4-BE49-F238E27FC236}">
                          <a16:creationId xmlns:a16="http://schemas.microsoft.com/office/drawing/2014/main" id="{D64204FF-692D-C04B-9392-5DB9F9690A56}"/>
                        </a:ext>
                      </a:extLst>
                    </pic:cNvPr>
                    <pic:cNvPicPr>
                      <a:picLocks noChangeAspect="1"/>
                    </pic:cNvPicPr>
                  </pic:nvPicPr>
                  <pic:blipFill>
                    <a:blip r:embed="rId29"/>
                    <a:stretch>
                      <a:fillRect/>
                    </a:stretch>
                  </pic:blipFill>
                  <pic:spPr>
                    <a:xfrm>
                      <a:off x="0" y="0"/>
                      <a:ext cx="3186804" cy="2286000"/>
                    </a:xfrm>
                    <a:prstGeom prst="rect">
                      <a:avLst/>
                    </a:prstGeom>
                    <a:ln>
                      <a:noFill/>
                    </a:ln>
                    <a:effectLst>
                      <a:outerShdw blurRad="292100" dist="139700" dir="2700000" algn="tl" rotWithShape="0">
                        <a:srgbClr val="333333">
                          <a:alpha val="65000"/>
                        </a:srgbClr>
                      </a:outerShdw>
                    </a:effectLst>
                  </pic:spPr>
                </pic:pic>
              </a:graphicData>
            </a:graphic>
          </wp:inline>
        </w:drawing>
      </w:r>
    </w:p>
    <w:p w14:paraId="3820C566" w14:textId="0E39BEBB" w:rsidR="001B50EE" w:rsidRDefault="001B50EE" w:rsidP="001B50EE">
      <w:pPr>
        <w:rPr>
          <w:color w:val="282828"/>
          <w:highlight w:val="white"/>
        </w:rPr>
      </w:pPr>
    </w:p>
    <w:p w14:paraId="5856CF85" w14:textId="1563F504" w:rsidR="00250F86" w:rsidRDefault="00250F86" w:rsidP="001B50EE">
      <w:pPr>
        <w:rPr>
          <w:color w:val="282828"/>
          <w:highlight w:val="white"/>
        </w:rPr>
      </w:pPr>
    </w:p>
    <w:p w14:paraId="36BB49CF" w14:textId="4A0B5C3F" w:rsidR="00250F86" w:rsidRDefault="00250F86" w:rsidP="001B50EE">
      <w:pPr>
        <w:rPr>
          <w:color w:val="282828"/>
          <w:highlight w:val="white"/>
        </w:rPr>
      </w:pPr>
    </w:p>
    <w:p w14:paraId="30DEB2C1" w14:textId="6A7C7618" w:rsidR="00250F86" w:rsidRDefault="00250F86" w:rsidP="001B50EE">
      <w:pPr>
        <w:rPr>
          <w:color w:val="282828"/>
          <w:highlight w:val="white"/>
        </w:rPr>
      </w:pPr>
    </w:p>
    <w:p w14:paraId="43CB6AB5" w14:textId="6DC9827C" w:rsidR="00250F86" w:rsidRDefault="00250F86" w:rsidP="001B50EE">
      <w:pPr>
        <w:rPr>
          <w:color w:val="282828"/>
          <w:highlight w:val="white"/>
        </w:rPr>
      </w:pPr>
    </w:p>
    <w:p w14:paraId="669FBBFE" w14:textId="116DD4BB" w:rsidR="00250F86" w:rsidRDefault="00250F86" w:rsidP="001B50EE">
      <w:pPr>
        <w:rPr>
          <w:color w:val="282828"/>
          <w:highlight w:val="white"/>
        </w:rPr>
      </w:pPr>
    </w:p>
    <w:p w14:paraId="3D86C37B" w14:textId="76060C57" w:rsidR="00993709" w:rsidRDefault="00993709" w:rsidP="001B50EE">
      <w:pPr>
        <w:rPr>
          <w:color w:val="282828"/>
          <w:highlight w:val="white"/>
        </w:rPr>
      </w:pPr>
    </w:p>
    <w:p w14:paraId="61144A75" w14:textId="62795739" w:rsidR="00993709" w:rsidRDefault="00993709" w:rsidP="001B50EE">
      <w:pPr>
        <w:rPr>
          <w:color w:val="282828"/>
          <w:highlight w:val="white"/>
        </w:rPr>
      </w:pPr>
    </w:p>
    <w:p w14:paraId="6414150C" w14:textId="71786A69" w:rsidR="00993709" w:rsidRDefault="00993709" w:rsidP="001B50EE">
      <w:pPr>
        <w:rPr>
          <w:color w:val="282828"/>
          <w:highlight w:val="white"/>
        </w:rPr>
      </w:pPr>
    </w:p>
    <w:p w14:paraId="3397446B" w14:textId="4D288387" w:rsidR="00993709" w:rsidRDefault="00993709" w:rsidP="001B50EE">
      <w:pPr>
        <w:rPr>
          <w:color w:val="282828"/>
          <w:highlight w:val="white"/>
        </w:rPr>
      </w:pPr>
    </w:p>
    <w:p w14:paraId="264AB6E6" w14:textId="1B575BC4" w:rsidR="00993709" w:rsidRDefault="00993709" w:rsidP="001B50EE">
      <w:pPr>
        <w:rPr>
          <w:color w:val="282828"/>
          <w:highlight w:val="white"/>
        </w:rPr>
      </w:pPr>
    </w:p>
    <w:p w14:paraId="01682940" w14:textId="77777777" w:rsidR="00993709" w:rsidRDefault="00993709" w:rsidP="001B50EE">
      <w:pPr>
        <w:rPr>
          <w:color w:val="282828"/>
          <w:highlight w:val="white"/>
        </w:rPr>
      </w:pPr>
    </w:p>
    <w:p w14:paraId="5C9CCC85" w14:textId="4FC84F2D" w:rsidR="001B50EE" w:rsidRPr="00250F86" w:rsidRDefault="001B50EE" w:rsidP="001B50EE">
      <w:pPr>
        <w:rPr>
          <w:color w:val="282828"/>
          <w:highlight w:val="white"/>
        </w:rPr>
      </w:pPr>
      <w:r w:rsidRPr="000F581E">
        <w:rPr>
          <w:rStyle w:val="SubtleEmphasis"/>
          <w:highlight w:val="white"/>
        </w:rPr>
        <w:t>MNB</w:t>
      </w:r>
      <w:r>
        <w:rPr>
          <w:rStyle w:val="SubtleEmphasis"/>
          <w:highlight w:val="white"/>
        </w:rPr>
        <w:t xml:space="preserve"> </w:t>
      </w:r>
      <w:r>
        <w:rPr>
          <w:bCs/>
          <w:i/>
          <w:iCs/>
          <w:color w:val="282828"/>
          <w:highlight w:val="white"/>
        </w:rPr>
        <w:t xml:space="preserve">– using </w:t>
      </w:r>
      <w:proofErr w:type="spellStart"/>
      <w:r>
        <w:rPr>
          <w:bCs/>
          <w:i/>
          <w:iCs/>
          <w:color w:val="282828"/>
          <w:highlight w:val="white"/>
        </w:rPr>
        <w:t>Turker</w:t>
      </w:r>
      <w:proofErr w:type="spellEnd"/>
      <w:r>
        <w:rPr>
          <w:bCs/>
          <w:i/>
          <w:iCs/>
          <w:color w:val="282828"/>
          <w:highlight w:val="white"/>
        </w:rPr>
        <w:t xml:space="preserve"> labels</w:t>
      </w:r>
      <w:r>
        <w:rPr>
          <w:rStyle w:val="SubtleEmphasis"/>
          <w:highlight w:val="white"/>
        </w:rPr>
        <w:t>:</w:t>
      </w:r>
      <w:r>
        <w:rPr>
          <w:color w:val="282828"/>
          <w:highlight w:val="white"/>
        </w:rPr>
        <w:t xml:space="preserve"> </w:t>
      </w:r>
    </w:p>
    <w:p w14:paraId="065F01FB" w14:textId="3A207A0A" w:rsidR="001B50EE" w:rsidRDefault="002648E8" w:rsidP="001B50EE">
      <w:pPr>
        <w:rPr>
          <w:b/>
          <w:color w:val="282828"/>
          <w:highlight w:val="white"/>
        </w:rPr>
      </w:pPr>
      <w:r w:rsidRPr="002648E8">
        <w:rPr>
          <w:b/>
          <w:noProof/>
          <w:color w:val="282828"/>
        </w:rPr>
        <w:drawing>
          <wp:inline distT="0" distB="0" distL="0" distR="0" wp14:anchorId="0AF6A09C" wp14:editId="5572876F">
            <wp:extent cx="3186804" cy="2286000"/>
            <wp:effectExtent l="152400" t="152400" r="331470" b="34290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186804" cy="2286000"/>
                    </a:xfrm>
                    <a:prstGeom prst="rect">
                      <a:avLst/>
                    </a:prstGeom>
                    <a:ln>
                      <a:noFill/>
                    </a:ln>
                    <a:effectLst>
                      <a:outerShdw blurRad="292100" dist="139700" dir="2700000" algn="tl" rotWithShape="0">
                        <a:srgbClr val="333333">
                          <a:alpha val="65000"/>
                        </a:srgbClr>
                      </a:outerShdw>
                    </a:effectLst>
                  </pic:spPr>
                </pic:pic>
              </a:graphicData>
            </a:graphic>
          </wp:inline>
        </w:drawing>
      </w:r>
    </w:p>
    <w:p w14:paraId="05DBB0BC" w14:textId="38D75C33" w:rsidR="001B50EE" w:rsidRDefault="001B50EE" w:rsidP="001B50EE">
      <w:pPr>
        <w:rPr>
          <w:color w:val="282828"/>
          <w:highlight w:val="white"/>
        </w:rPr>
      </w:pPr>
      <w:r>
        <w:rPr>
          <w:rStyle w:val="SubtleEmphasis"/>
          <w:highlight w:val="white"/>
        </w:rPr>
        <w:t xml:space="preserve">SVM </w:t>
      </w:r>
      <w:r>
        <w:rPr>
          <w:bCs/>
          <w:i/>
          <w:iCs/>
          <w:color w:val="282828"/>
          <w:highlight w:val="white"/>
        </w:rPr>
        <w:t xml:space="preserve">– using </w:t>
      </w:r>
      <w:proofErr w:type="spellStart"/>
      <w:r>
        <w:rPr>
          <w:bCs/>
          <w:i/>
          <w:iCs/>
          <w:color w:val="282828"/>
          <w:highlight w:val="white"/>
        </w:rPr>
        <w:t>Turker</w:t>
      </w:r>
      <w:proofErr w:type="spellEnd"/>
      <w:r>
        <w:rPr>
          <w:bCs/>
          <w:i/>
          <w:iCs/>
          <w:color w:val="282828"/>
          <w:highlight w:val="white"/>
        </w:rPr>
        <w:t xml:space="preserve"> labels</w:t>
      </w:r>
      <w:r>
        <w:rPr>
          <w:rStyle w:val="SubtleEmphasis"/>
          <w:highlight w:val="white"/>
        </w:rPr>
        <w:t>:</w:t>
      </w:r>
      <w:r>
        <w:rPr>
          <w:color w:val="282828"/>
          <w:highlight w:val="white"/>
        </w:rPr>
        <w:t xml:space="preserve"> </w:t>
      </w:r>
    </w:p>
    <w:p w14:paraId="3F5FA91C" w14:textId="231FAA60" w:rsidR="001B50EE" w:rsidRDefault="002648E8">
      <w:pPr>
        <w:rPr>
          <w:b/>
          <w:color w:val="282828"/>
          <w:highlight w:val="white"/>
        </w:rPr>
      </w:pPr>
      <w:r w:rsidRPr="002648E8">
        <w:rPr>
          <w:b/>
          <w:noProof/>
          <w:color w:val="282828"/>
        </w:rPr>
        <w:drawing>
          <wp:inline distT="0" distB="0" distL="0" distR="0" wp14:anchorId="5304B3F0" wp14:editId="4F2218CA">
            <wp:extent cx="3186804" cy="2286000"/>
            <wp:effectExtent l="152400" t="152400" r="331470" b="34290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186804" cy="2286000"/>
                    </a:xfrm>
                    <a:prstGeom prst="rect">
                      <a:avLst/>
                    </a:prstGeom>
                    <a:ln>
                      <a:noFill/>
                    </a:ln>
                    <a:effectLst>
                      <a:outerShdw blurRad="292100" dist="139700" dir="2700000" algn="tl" rotWithShape="0">
                        <a:srgbClr val="333333">
                          <a:alpha val="65000"/>
                        </a:srgbClr>
                      </a:outerShdw>
                    </a:effectLst>
                  </pic:spPr>
                </pic:pic>
              </a:graphicData>
            </a:graphic>
          </wp:inline>
        </w:drawing>
      </w:r>
    </w:p>
    <w:p w14:paraId="7248E1DA" w14:textId="77777777" w:rsidR="001B50EE" w:rsidRDefault="001B50EE">
      <w:pPr>
        <w:rPr>
          <w:b/>
          <w:color w:val="282828"/>
          <w:highlight w:val="white"/>
        </w:rPr>
      </w:pPr>
    </w:p>
    <w:p w14:paraId="5962FAC2" w14:textId="0D48203E" w:rsidR="008C7E54" w:rsidRPr="000F581E" w:rsidRDefault="008C7E54" w:rsidP="008C7E54">
      <w:pPr>
        <w:rPr>
          <w:rStyle w:val="SubtleEmphasis"/>
          <w:highlight w:val="white"/>
        </w:rPr>
      </w:pPr>
      <w:r w:rsidRPr="000F581E">
        <w:rPr>
          <w:rStyle w:val="SubtleEmphasis"/>
          <w:highlight w:val="white"/>
        </w:rPr>
        <w:t xml:space="preserve">Comparison of all </w:t>
      </w:r>
      <w:r w:rsidR="002648E8">
        <w:rPr>
          <w:rStyle w:val="SubtleEmphasis"/>
          <w:highlight w:val="white"/>
        </w:rPr>
        <w:t>models</w:t>
      </w:r>
      <w:r w:rsidRPr="000F581E">
        <w:rPr>
          <w:rStyle w:val="SubtleEmphasis"/>
          <w:highlight w:val="white"/>
        </w:rPr>
        <w:t xml:space="preserve">: </w:t>
      </w:r>
    </w:p>
    <w:p w14:paraId="453AC968" w14:textId="77777777" w:rsidR="00D91157" w:rsidRDefault="00D91157">
      <w:pPr>
        <w:rPr>
          <w:b/>
          <w:color w:val="282828"/>
          <w:highlight w:val="white"/>
        </w:rPr>
      </w:pPr>
    </w:p>
    <w:tbl>
      <w:tblPr>
        <w:tblW w:w="4600" w:type="dxa"/>
        <w:tblLook w:val="04A0" w:firstRow="1" w:lastRow="0" w:firstColumn="1" w:lastColumn="0" w:noHBand="0" w:noVBand="1"/>
      </w:tblPr>
      <w:tblGrid>
        <w:gridCol w:w="3300"/>
        <w:gridCol w:w="1300"/>
      </w:tblGrid>
      <w:tr w:rsidR="002648E8" w:rsidRPr="002648E8" w14:paraId="5B1BE961" w14:textId="77777777" w:rsidTr="002648E8">
        <w:trPr>
          <w:trHeight w:val="340"/>
        </w:trPr>
        <w:tc>
          <w:tcPr>
            <w:tcW w:w="3300" w:type="dxa"/>
            <w:tcBorders>
              <w:top w:val="nil"/>
              <w:left w:val="nil"/>
              <w:bottom w:val="single" w:sz="12" w:space="0" w:color="FFFFFF"/>
              <w:right w:val="single" w:sz="8" w:space="0" w:color="FFFFFF"/>
            </w:tcBorders>
            <w:shd w:val="clear" w:color="000000" w:fill="4472C4"/>
            <w:noWrap/>
            <w:vAlign w:val="center"/>
            <w:hideMark/>
          </w:tcPr>
          <w:p w14:paraId="22FD9EAF" w14:textId="77777777" w:rsidR="002648E8" w:rsidRPr="002648E8" w:rsidRDefault="002648E8" w:rsidP="002648E8">
            <w:pPr>
              <w:spacing w:line="240" w:lineRule="auto"/>
              <w:rPr>
                <w:rFonts w:eastAsia="Times New Roman"/>
                <w:b/>
                <w:bCs/>
                <w:color w:val="FFFFFF"/>
                <w:lang w:val="en-US"/>
              </w:rPr>
            </w:pPr>
            <w:r w:rsidRPr="002648E8">
              <w:rPr>
                <w:rFonts w:eastAsia="Times New Roman"/>
                <w:b/>
                <w:bCs/>
                <w:color w:val="FFFFFF"/>
              </w:rPr>
              <w:t>MODEL</w:t>
            </w:r>
          </w:p>
        </w:tc>
        <w:tc>
          <w:tcPr>
            <w:tcW w:w="1300" w:type="dxa"/>
            <w:tcBorders>
              <w:top w:val="nil"/>
              <w:left w:val="nil"/>
              <w:bottom w:val="single" w:sz="12" w:space="0" w:color="FFFFFF"/>
              <w:right w:val="nil"/>
            </w:tcBorders>
            <w:shd w:val="clear" w:color="000000" w:fill="4472C4"/>
            <w:noWrap/>
            <w:vAlign w:val="center"/>
            <w:hideMark/>
          </w:tcPr>
          <w:p w14:paraId="76BD66C1" w14:textId="77777777" w:rsidR="002648E8" w:rsidRPr="002648E8" w:rsidRDefault="002648E8" w:rsidP="002648E8">
            <w:pPr>
              <w:spacing w:line="240" w:lineRule="auto"/>
              <w:rPr>
                <w:rFonts w:ascii="Calibri" w:eastAsia="Times New Roman" w:hAnsi="Calibri" w:cs="Calibri"/>
                <w:b/>
                <w:bCs/>
                <w:color w:val="FFFFFF"/>
                <w:lang w:val="en-US"/>
              </w:rPr>
            </w:pPr>
            <w:r w:rsidRPr="002648E8">
              <w:rPr>
                <w:rFonts w:ascii="Calibri" w:eastAsia="Times New Roman" w:hAnsi="Calibri" w:cs="Calibri"/>
                <w:b/>
                <w:bCs/>
                <w:color w:val="FFFFFF"/>
              </w:rPr>
              <w:t xml:space="preserve"> </w:t>
            </w:r>
          </w:p>
        </w:tc>
      </w:tr>
      <w:tr w:rsidR="002648E8" w:rsidRPr="002648E8" w14:paraId="1AF30340" w14:textId="77777777" w:rsidTr="002648E8">
        <w:trPr>
          <w:trHeight w:val="340"/>
        </w:trPr>
        <w:tc>
          <w:tcPr>
            <w:tcW w:w="3300" w:type="dxa"/>
            <w:tcBorders>
              <w:top w:val="nil"/>
              <w:left w:val="nil"/>
              <w:bottom w:val="nil"/>
              <w:right w:val="single" w:sz="8" w:space="0" w:color="FFFFFF"/>
            </w:tcBorders>
            <w:shd w:val="clear" w:color="000000" w:fill="D9E1F2"/>
            <w:noWrap/>
            <w:vAlign w:val="center"/>
            <w:hideMark/>
          </w:tcPr>
          <w:p w14:paraId="58D52466" w14:textId="77777777" w:rsidR="002648E8" w:rsidRPr="002648E8" w:rsidRDefault="002648E8" w:rsidP="002648E8">
            <w:pPr>
              <w:spacing w:line="240" w:lineRule="auto"/>
              <w:rPr>
                <w:rFonts w:eastAsia="Times New Roman"/>
                <w:color w:val="282828"/>
                <w:lang w:val="en-US"/>
              </w:rPr>
            </w:pPr>
            <w:r w:rsidRPr="002648E8">
              <w:rPr>
                <w:rFonts w:eastAsia="Times New Roman"/>
                <w:color w:val="282828"/>
              </w:rPr>
              <w:t>KMEANS</w:t>
            </w:r>
          </w:p>
        </w:tc>
        <w:tc>
          <w:tcPr>
            <w:tcW w:w="1300" w:type="dxa"/>
            <w:tcBorders>
              <w:top w:val="nil"/>
              <w:left w:val="nil"/>
              <w:bottom w:val="nil"/>
              <w:right w:val="nil"/>
            </w:tcBorders>
            <w:shd w:val="clear" w:color="000000" w:fill="D9E1F2"/>
            <w:noWrap/>
            <w:vAlign w:val="center"/>
            <w:hideMark/>
          </w:tcPr>
          <w:p w14:paraId="03E2480E" w14:textId="77777777" w:rsidR="002648E8" w:rsidRPr="002648E8" w:rsidRDefault="002648E8" w:rsidP="002648E8">
            <w:pPr>
              <w:spacing w:line="240" w:lineRule="auto"/>
              <w:jc w:val="right"/>
              <w:rPr>
                <w:rFonts w:ascii="Calibri" w:eastAsia="Times New Roman" w:hAnsi="Calibri" w:cs="Calibri"/>
                <w:color w:val="000000"/>
                <w:lang w:val="en-US"/>
              </w:rPr>
            </w:pPr>
            <w:r w:rsidRPr="002648E8">
              <w:rPr>
                <w:rFonts w:ascii="Calibri" w:eastAsia="Times New Roman" w:hAnsi="Calibri" w:cs="Calibri"/>
                <w:color w:val="000000"/>
              </w:rPr>
              <w:t>0.55</w:t>
            </w:r>
          </w:p>
        </w:tc>
      </w:tr>
      <w:tr w:rsidR="002648E8" w:rsidRPr="002648E8" w14:paraId="0519EA3C" w14:textId="77777777" w:rsidTr="002648E8">
        <w:trPr>
          <w:trHeight w:val="340"/>
        </w:trPr>
        <w:tc>
          <w:tcPr>
            <w:tcW w:w="3300" w:type="dxa"/>
            <w:tcBorders>
              <w:top w:val="nil"/>
              <w:left w:val="nil"/>
              <w:bottom w:val="single" w:sz="8" w:space="0" w:color="FFFFFF"/>
              <w:right w:val="single" w:sz="8" w:space="0" w:color="FFFFFF"/>
            </w:tcBorders>
            <w:shd w:val="clear" w:color="000000" w:fill="B4C6E7"/>
            <w:noWrap/>
            <w:vAlign w:val="center"/>
            <w:hideMark/>
          </w:tcPr>
          <w:p w14:paraId="77D070A2" w14:textId="77777777" w:rsidR="002648E8" w:rsidRPr="002648E8" w:rsidRDefault="002648E8" w:rsidP="002648E8">
            <w:pPr>
              <w:spacing w:line="240" w:lineRule="auto"/>
              <w:rPr>
                <w:rFonts w:eastAsia="Times New Roman"/>
                <w:color w:val="282828"/>
                <w:lang w:val="en-US"/>
              </w:rPr>
            </w:pPr>
            <w:r w:rsidRPr="002648E8">
              <w:rPr>
                <w:rFonts w:eastAsia="Times New Roman"/>
                <w:color w:val="282828"/>
              </w:rPr>
              <w:t>MNB - using inspection labels</w:t>
            </w:r>
          </w:p>
        </w:tc>
        <w:tc>
          <w:tcPr>
            <w:tcW w:w="1300" w:type="dxa"/>
            <w:tcBorders>
              <w:top w:val="nil"/>
              <w:left w:val="nil"/>
              <w:bottom w:val="single" w:sz="8" w:space="0" w:color="FFFFFF"/>
              <w:right w:val="nil"/>
            </w:tcBorders>
            <w:shd w:val="clear" w:color="000000" w:fill="B4C6E7"/>
            <w:noWrap/>
            <w:vAlign w:val="center"/>
            <w:hideMark/>
          </w:tcPr>
          <w:p w14:paraId="127DF482" w14:textId="77777777" w:rsidR="002648E8" w:rsidRPr="002648E8" w:rsidRDefault="002648E8" w:rsidP="002648E8">
            <w:pPr>
              <w:spacing w:line="240" w:lineRule="auto"/>
              <w:jc w:val="right"/>
              <w:rPr>
                <w:rFonts w:ascii="Calibri" w:eastAsia="Times New Roman" w:hAnsi="Calibri" w:cs="Calibri"/>
                <w:color w:val="000000"/>
                <w:lang w:val="en-US"/>
              </w:rPr>
            </w:pPr>
            <w:r w:rsidRPr="002648E8">
              <w:rPr>
                <w:rFonts w:ascii="Calibri" w:eastAsia="Times New Roman" w:hAnsi="Calibri" w:cs="Calibri"/>
                <w:color w:val="000000"/>
              </w:rPr>
              <w:t>0.75</w:t>
            </w:r>
          </w:p>
        </w:tc>
      </w:tr>
      <w:tr w:rsidR="002648E8" w:rsidRPr="002648E8" w14:paraId="424158C9" w14:textId="77777777" w:rsidTr="002648E8">
        <w:trPr>
          <w:trHeight w:val="340"/>
        </w:trPr>
        <w:tc>
          <w:tcPr>
            <w:tcW w:w="3300" w:type="dxa"/>
            <w:tcBorders>
              <w:top w:val="nil"/>
              <w:left w:val="nil"/>
              <w:bottom w:val="single" w:sz="8" w:space="0" w:color="FFFFFF"/>
              <w:right w:val="single" w:sz="8" w:space="0" w:color="FFFFFF"/>
            </w:tcBorders>
            <w:shd w:val="clear" w:color="000000" w:fill="D9E1F2"/>
            <w:noWrap/>
            <w:vAlign w:val="center"/>
            <w:hideMark/>
          </w:tcPr>
          <w:p w14:paraId="4E3BAC74" w14:textId="77777777" w:rsidR="002648E8" w:rsidRPr="002648E8" w:rsidRDefault="002648E8" w:rsidP="002648E8">
            <w:pPr>
              <w:spacing w:line="240" w:lineRule="auto"/>
              <w:rPr>
                <w:rFonts w:eastAsia="Times New Roman"/>
                <w:color w:val="282828"/>
                <w:lang w:val="en-US"/>
              </w:rPr>
            </w:pPr>
            <w:r w:rsidRPr="002648E8">
              <w:rPr>
                <w:rFonts w:eastAsia="Times New Roman"/>
                <w:color w:val="282828"/>
              </w:rPr>
              <w:t>SVM - using inspection labels</w:t>
            </w:r>
          </w:p>
        </w:tc>
        <w:tc>
          <w:tcPr>
            <w:tcW w:w="1300" w:type="dxa"/>
            <w:tcBorders>
              <w:top w:val="nil"/>
              <w:left w:val="nil"/>
              <w:bottom w:val="single" w:sz="8" w:space="0" w:color="FFFFFF"/>
              <w:right w:val="nil"/>
            </w:tcBorders>
            <w:shd w:val="clear" w:color="000000" w:fill="D9E1F2"/>
            <w:noWrap/>
            <w:vAlign w:val="center"/>
            <w:hideMark/>
          </w:tcPr>
          <w:p w14:paraId="6253C1DE" w14:textId="77777777" w:rsidR="002648E8" w:rsidRPr="002648E8" w:rsidRDefault="002648E8" w:rsidP="002648E8">
            <w:pPr>
              <w:spacing w:line="240" w:lineRule="auto"/>
              <w:jc w:val="right"/>
              <w:rPr>
                <w:rFonts w:ascii="Calibri" w:eastAsia="Times New Roman" w:hAnsi="Calibri" w:cs="Calibri"/>
                <w:color w:val="000000"/>
                <w:lang w:val="en-US"/>
              </w:rPr>
            </w:pPr>
            <w:r w:rsidRPr="002648E8">
              <w:rPr>
                <w:rFonts w:ascii="Calibri" w:eastAsia="Times New Roman" w:hAnsi="Calibri" w:cs="Calibri"/>
                <w:color w:val="000000"/>
              </w:rPr>
              <w:t>0.67</w:t>
            </w:r>
          </w:p>
        </w:tc>
      </w:tr>
      <w:tr w:rsidR="002648E8" w:rsidRPr="002648E8" w14:paraId="05828C54" w14:textId="77777777" w:rsidTr="002648E8">
        <w:trPr>
          <w:trHeight w:val="340"/>
        </w:trPr>
        <w:tc>
          <w:tcPr>
            <w:tcW w:w="3300" w:type="dxa"/>
            <w:tcBorders>
              <w:top w:val="nil"/>
              <w:left w:val="nil"/>
              <w:bottom w:val="single" w:sz="8" w:space="0" w:color="FFFFFF"/>
              <w:right w:val="single" w:sz="8" w:space="0" w:color="FFFFFF"/>
            </w:tcBorders>
            <w:shd w:val="clear" w:color="000000" w:fill="B4C6E7"/>
            <w:noWrap/>
            <w:vAlign w:val="center"/>
            <w:hideMark/>
          </w:tcPr>
          <w:p w14:paraId="5FF7E984" w14:textId="77777777" w:rsidR="002648E8" w:rsidRPr="002648E8" w:rsidRDefault="002648E8" w:rsidP="002648E8">
            <w:pPr>
              <w:spacing w:line="240" w:lineRule="auto"/>
              <w:rPr>
                <w:rFonts w:eastAsia="Times New Roman"/>
                <w:color w:val="282828"/>
                <w:lang w:val="en-US"/>
              </w:rPr>
            </w:pPr>
            <w:r w:rsidRPr="002648E8">
              <w:rPr>
                <w:rFonts w:eastAsia="Times New Roman"/>
                <w:color w:val="282828"/>
              </w:rPr>
              <w:t xml:space="preserve">MNB  - using </w:t>
            </w:r>
            <w:proofErr w:type="spellStart"/>
            <w:r w:rsidRPr="002648E8">
              <w:rPr>
                <w:rFonts w:eastAsia="Times New Roman"/>
                <w:color w:val="282828"/>
              </w:rPr>
              <w:t>Turker</w:t>
            </w:r>
            <w:proofErr w:type="spellEnd"/>
            <w:r w:rsidRPr="002648E8">
              <w:rPr>
                <w:rFonts w:eastAsia="Times New Roman"/>
                <w:color w:val="282828"/>
              </w:rPr>
              <w:t xml:space="preserve"> labels</w:t>
            </w:r>
          </w:p>
        </w:tc>
        <w:tc>
          <w:tcPr>
            <w:tcW w:w="1300" w:type="dxa"/>
            <w:tcBorders>
              <w:top w:val="nil"/>
              <w:left w:val="nil"/>
              <w:bottom w:val="single" w:sz="8" w:space="0" w:color="FFFFFF"/>
              <w:right w:val="nil"/>
            </w:tcBorders>
            <w:shd w:val="clear" w:color="000000" w:fill="B4C6E7"/>
            <w:noWrap/>
            <w:vAlign w:val="center"/>
            <w:hideMark/>
          </w:tcPr>
          <w:p w14:paraId="44C64645" w14:textId="77777777" w:rsidR="002648E8" w:rsidRPr="002648E8" w:rsidRDefault="002648E8" w:rsidP="002648E8">
            <w:pPr>
              <w:spacing w:line="240" w:lineRule="auto"/>
              <w:jc w:val="right"/>
              <w:rPr>
                <w:rFonts w:ascii="Calibri" w:eastAsia="Times New Roman" w:hAnsi="Calibri" w:cs="Calibri"/>
                <w:color w:val="000000"/>
                <w:lang w:val="en-US"/>
              </w:rPr>
            </w:pPr>
            <w:r w:rsidRPr="002648E8">
              <w:rPr>
                <w:rFonts w:ascii="Calibri" w:eastAsia="Times New Roman" w:hAnsi="Calibri" w:cs="Calibri"/>
                <w:color w:val="000000"/>
              </w:rPr>
              <w:t>0.42</w:t>
            </w:r>
          </w:p>
        </w:tc>
      </w:tr>
      <w:tr w:rsidR="002648E8" w:rsidRPr="002648E8" w14:paraId="2529E3EC" w14:textId="77777777" w:rsidTr="002648E8">
        <w:trPr>
          <w:trHeight w:val="340"/>
        </w:trPr>
        <w:tc>
          <w:tcPr>
            <w:tcW w:w="3300" w:type="dxa"/>
            <w:tcBorders>
              <w:top w:val="nil"/>
              <w:left w:val="nil"/>
              <w:bottom w:val="single" w:sz="8" w:space="0" w:color="FFFFFF"/>
              <w:right w:val="single" w:sz="8" w:space="0" w:color="FFFFFF"/>
            </w:tcBorders>
            <w:shd w:val="clear" w:color="000000" w:fill="D9E1F2"/>
            <w:noWrap/>
            <w:vAlign w:val="center"/>
            <w:hideMark/>
          </w:tcPr>
          <w:p w14:paraId="7C4E1C06" w14:textId="77777777" w:rsidR="002648E8" w:rsidRPr="002648E8" w:rsidRDefault="002648E8" w:rsidP="002648E8">
            <w:pPr>
              <w:spacing w:line="240" w:lineRule="auto"/>
              <w:rPr>
                <w:rFonts w:eastAsia="Times New Roman"/>
                <w:color w:val="282828"/>
                <w:lang w:val="en-US"/>
              </w:rPr>
            </w:pPr>
            <w:r w:rsidRPr="002648E8">
              <w:rPr>
                <w:rFonts w:eastAsia="Times New Roman"/>
                <w:color w:val="282828"/>
              </w:rPr>
              <w:t xml:space="preserve">SVM  - using </w:t>
            </w:r>
            <w:proofErr w:type="spellStart"/>
            <w:r w:rsidRPr="002648E8">
              <w:rPr>
                <w:rFonts w:eastAsia="Times New Roman"/>
                <w:color w:val="282828"/>
              </w:rPr>
              <w:t>Turker</w:t>
            </w:r>
            <w:proofErr w:type="spellEnd"/>
            <w:r w:rsidRPr="002648E8">
              <w:rPr>
                <w:rFonts w:eastAsia="Times New Roman"/>
                <w:color w:val="282828"/>
              </w:rPr>
              <w:t xml:space="preserve"> labels</w:t>
            </w:r>
          </w:p>
        </w:tc>
        <w:tc>
          <w:tcPr>
            <w:tcW w:w="1300" w:type="dxa"/>
            <w:tcBorders>
              <w:top w:val="nil"/>
              <w:left w:val="nil"/>
              <w:bottom w:val="single" w:sz="8" w:space="0" w:color="FFFFFF"/>
              <w:right w:val="nil"/>
            </w:tcBorders>
            <w:shd w:val="clear" w:color="000000" w:fill="D9E1F2"/>
            <w:noWrap/>
            <w:vAlign w:val="center"/>
            <w:hideMark/>
          </w:tcPr>
          <w:p w14:paraId="5B960425" w14:textId="77777777" w:rsidR="002648E8" w:rsidRPr="002648E8" w:rsidRDefault="002648E8" w:rsidP="002648E8">
            <w:pPr>
              <w:spacing w:line="240" w:lineRule="auto"/>
              <w:jc w:val="right"/>
              <w:rPr>
                <w:rFonts w:ascii="Calibri" w:eastAsia="Times New Roman" w:hAnsi="Calibri" w:cs="Calibri"/>
                <w:color w:val="000000"/>
                <w:lang w:val="en-US"/>
              </w:rPr>
            </w:pPr>
            <w:r w:rsidRPr="002648E8">
              <w:rPr>
                <w:rFonts w:ascii="Calibri" w:eastAsia="Times New Roman" w:hAnsi="Calibri" w:cs="Calibri"/>
                <w:color w:val="000000"/>
              </w:rPr>
              <w:t>0.42</w:t>
            </w:r>
          </w:p>
        </w:tc>
      </w:tr>
    </w:tbl>
    <w:p w14:paraId="316E5ED0" w14:textId="77777777" w:rsidR="005566ED" w:rsidRDefault="005566ED">
      <w:pPr>
        <w:rPr>
          <w:b/>
          <w:color w:val="282828"/>
          <w:highlight w:val="white"/>
        </w:rPr>
      </w:pPr>
    </w:p>
    <w:p w14:paraId="6D61FD0E" w14:textId="77777777" w:rsidR="005566ED" w:rsidRDefault="005566ED">
      <w:pPr>
        <w:rPr>
          <w:b/>
          <w:color w:val="282828"/>
          <w:highlight w:val="white"/>
        </w:rPr>
      </w:pPr>
    </w:p>
    <w:p w14:paraId="63360462" w14:textId="5ABDC16B" w:rsidR="008C7E54" w:rsidRPr="00437465" w:rsidRDefault="002648E8" w:rsidP="008C7E54">
      <w:pPr>
        <w:rPr>
          <w:bCs/>
          <w:color w:val="282828"/>
          <w:highlight w:val="white"/>
        </w:rPr>
      </w:pPr>
      <w:r>
        <w:rPr>
          <w:bCs/>
          <w:color w:val="282828"/>
          <w:highlight w:val="white"/>
        </w:rPr>
        <w:t xml:space="preserve">Both models using the health inspection labels had higher accuracy than the same models using the labels provided by the </w:t>
      </w:r>
      <w:proofErr w:type="spellStart"/>
      <w:r>
        <w:rPr>
          <w:bCs/>
          <w:color w:val="282828"/>
          <w:highlight w:val="white"/>
        </w:rPr>
        <w:t>Turkers</w:t>
      </w:r>
      <w:proofErr w:type="spellEnd"/>
      <w:r>
        <w:rPr>
          <w:bCs/>
          <w:color w:val="282828"/>
          <w:highlight w:val="white"/>
        </w:rPr>
        <w:t xml:space="preserve">.  Because the </w:t>
      </w:r>
      <w:proofErr w:type="spellStart"/>
      <w:r>
        <w:rPr>
          <w:bCs/>
          <w:color w:val="282828"/>
          <w:highlight w:val="white"/>
        </w:rPr>
        <w:t>Turker</w:t>
      </w:r>
      <w:proofErr w:type="spellEnd"/>
      <w:r>
        <w:rPr>
          <w:bCs/>
          <w:color w:val="282828"/>
          <w:highlight w:val="white"/>
        </w:rPr>
        <w:t xml:space="preserve"> labels introduced a third label – “N” (for no match), the samples that were used for the model may not have been large enough to provide sufficient data for the models to learn from.  In general, t</w:t>
      </w:r>
      <w:r w:rsidR="008C7E54" w:rsidRPr="00437465">
        <w:rPr>
          <w:bCs/>
          <w:color w:val="282828"/>
          <w:highlight w:val="white"/>
        </w:rPr>
        <w:t xml:space="preserve">he </w:t>
      </w:r>
      <w:r w:rsidR="008C7E54">
        <w:rPr>
          <w:bCs/>
          <w:color w:val="282828"/>
          <w:highlight w:val="white"/>
        </w:rPr>
        <w:t>MNB model</w:t>
      </w:r>
      <w:r>
        <w:rPr>
          <w:bCs/>
          <w:color w:val="282828"/>
          <w:highlight w:val="white"/>
        </w:rPr>
        <w:t xml:space="preserve"> </w:t>
      </w:r>
      <w:r w:rsidR="008C7E54">
        <w:rPr>
          <w:bCs/>
          <w:color w:val="282828"/>
          <w:highlight w:val="white"/>
        </w:rPr>
        <w:t xml:space="preserve">outperformed the SVM model, however both MNB and SVM </w:t>
      </w:r>
      <w:r>
        <w:rPr>
          <w:bCs/>
          <w:color w:val="282828"/>
          <w:highlight w:val="white"/>
        </w:rPr>
        <w:t xml:space="preserve">(using inspection labels) </w:t>
      </w:r>
      <w:r w:rsidR="008C7E54">
        <w:rPr>
          <w:bCs/>
          <w:color w:val="282828"/>
          <w:highlight w:val="white"/>
        </w:rPr>
        <w:t xml:space="preserve">outperformed </w:t>
      </w:r>
      <w:proofErr w:type="spellStart"/>
      <w:r w:rsidR="008C7E54">
        <w:rPr>
          <w:bCs/>
          <w:color w:val="282828"/>
          <w:highlight w:val="white"/>
        </w:rPr>
        <w:t>kMeans</w:t>
      </w:r>
      <w:proofErr w:type="spellEnd"/>
      <w:r w:rsidR="008C7E54">
        <w:rPr>
          <w:bCs/>
          <w:color w:val="282828"/>
          <w:highlight w:val="white"/>
        </w:rPr>
        <w:t xml:space="preserve"> Clustering.</w:t>
      </w:r>
    </w:p>
    <w:p w14:paraId="2A531F03" w14:textId="77777777" w:rsidR="00D91157" w:rsidRDefault="00D91157">
      <w:pPr>
        <w:rPr>
          <w:b/>
          <w:color w:val="282828"/>
          <w:highlight w:val="white"/>
        </w:rPr>
      </w:pPr>
    </w:p>
    <w:p w14:paraId="18197163" w14:textId="77777777" w:rsidR="00250F86" w:rsidRDefault="00250F86">
      <w:pPr>
        <w:rPr>
          <w:b/>
          <w:color w:val="282828"/>
          <w:highlight w:val="white"/>
        </w:rPr>
      </w:pPr>
    </w:p>
    <w:p w14:paraId="757BD1A5" w14:textId="77777777" w:rsidR="00D91157" w:rsidRPr="00930C65" w:rsidRDefault="00D91157">
      <w:pPr>
        <w:rPr>
          <w:b/>
          <w:color w:val="282828"/>
          <w:highlight w:val="white"/>
        </w:rPr>
      </w:pPr>
    </w:p>
    <w:p w14:paraId="2A269443" w14:textId="77777777" w:rsidR="00846C75" w:rsidRPr="00930C65" w:rsidRDefault="004724A4">
      <w:pPr>
        <w:rPr>
          <w:b/>
          <w:color w:val="282828"/>
          <w:highlight w:val="white"/>
        </w:rPr>
      </w:pPr>
      <w:r w:rsidRPr="00930C65">
        <w:rPr>
          <w:b/>
          <w:color w:val="282828"/>
          <w:highlight w:val="white"/>
        </w:rPr>
        <w:t>Conclusions</w:t>
      </w:r>
      <w:r w:rsidR="00984D62">
        <w:rPr>
          <w:b/>
          <w:color w:val="282828"/>
          <w:highlight w:val="white"/>
        </w:rPr>
        <w:t>:</w:t>
      </w:r>
    </w:p>
    <w:p w14:paraId="2512A8C8" w14:textId="77777777" w:rsidR="007C6C1C" w:rsidRDefault="007C6C1C">
      <w:pPr>
        <w:rPr>
          <w:b/>
          <w:color w:val="282828"/>
          <w:highlight w:val="white"/>
        </w:rPr>
      </w:pPr>
    </w:p>
    <w:p w14:paraId="57E1BD59" w14:textId="77777777" w:rsidR="0019026F" w:rsidRDefault="007C6C1C">
      <w:pPr>
        <w:rPr>
          <w:bCs/>
          <w:color w:val="282828"/>
          <w:highlight w:val="white"/>
        </w:rPr>
      </w:pPr>
      <w:r>
        <w:rPr>
          <w:bCs/>
          <w:color w:val="282828"/>
          <w:highlight w:val="white"/>
        </w:rPr>
        <w:t>Reading hundreds and hundreds of restaurant reviews, in order to find a safe place to eat, is not a practical task for the millions of San Francisco restaurant-goers.  However, machine learning techniques can assist.  Once an initial set of reviews is read by several human worke</w:t>
      </w:r>
      <w:r w:rsidR="0019026F">
        <w:rPr>
          <w:bCs/>
          <w:color w:val="282828"/>
          <w:highlight w:val="white"/>
        </w:rPr>
        <w:t>r</w:t>
      </w:r>
      <w:r>
        <w:rPr>
          <w:bCs/>
          <w:color w:val="282828"/>
          <w:highlight w:val="white"/>
        </w:rPr>
        <w:t>s</w:t>
      </w:r>
      <w:r w:rsidR="0019026F">
        <w:rPr>
          <w:bCs/>
          <w:color w:val="282828"/>
          <w:highlight w:val="white"/>
        </w:rPr>
        <w:t xml:space="preserve">, those ratings can be consumed by a machine learning process in order to predict restaurants that may be unsafe.  </w:t>
      </w:r>
    </w:p>
    <w:p w14:paraId="0A29DE1F" w14:textId="77777777" w:rsidR="0019026F" w:rsidRDefault="0019026F">
      <w:pPr>
        <w:rPr>
          <w:bCs/>
          <w:color w:val="282828"/>
          <w:highlight w:val="white"/>
        </w:rPr>
      </w:pPr>
    </w:p>
    <w:p w14:paraId="033AF620" w14:textId="77777777" w:rsidR="00846C75" w:rsidRPr="00A32C5E" w:rsidRDefault="0019026F">
      <w:pPr>
        <w:rPr>
          <w:bCs/>
          <w:color w:val="282828"/>
          <w:highlight w:val="white"/>
        </w:rPr>
      </w:pPr>
      <w:r>
        <w:rPr>
          <w:bCs/>
          <w:color w:val="282828"/>
          <w:highlight w:val="white"/>
        </w:rPr>
        <w:t xml:space="preserve">A restaurant safety prediction score could be a better approach than simply relying on a star rating system.  Visitors and tourists who may not be familiar with the area, need an efficient and easy way to find a good and safe place to eat.  </w:t>
      </w:r>
      <w:r w:rsidR="007C6C1C" w:rsidRPr="007C6C1C">
        <w:rPr>
          <w:bCs/>
          <w:color w:val="282828"/>
          <w:highlight w:val="white"/>
        </w:rPr>
        <w:t>Developing a model to predict unsafe restaurants can help consumers, as well as inform health inspectors on potential “hot spots” to prioritize their resources</w:t>
      </w:r>
      <w:r w:rsidR="007C6C1C">
        <w:rPr>
          <w:bCs/>
          <w:color w:val="282828"/>
          <w:highlight w:val="white"/>
        </w:rPr>
        <w:t>.</w:t>
      </w:r>
    </w:p>
    <w:sectPr w:rsidR="00846C75" w:rsidRPr="00A32C5E">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Helvetica">
    <w:panose1 w:val="00000000000000000000"/>
    <w:charset w:val="00"/>
    <w:family w:val="auto"/>
    <w:pitch w:val="variable"/>
    <w:sig w:usb0="E00002FF" w:usb1="5000785B"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6223934"/>
    <w:multiLevelType w:val="multilevel"/>
    <w:tmpl w:val="90C0B1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attachedTemplate r:id="rId1"/>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920DB"/>
    <w:rsid w:val="00017479"/>
    <w:rsid w:val="0007318F"/>
    <w:rsid w:val="00126991"/>
    <w:rsid w:val="0019026F"/>
    <w:rsid w:val="001B50EE"/>
    <w:rsid w:val="001F5B40"/>
    <w:rsid w:val="0021034B"/>
    <w:rsid w:val="00250F86"/>
    <w:rsid w:val="002648E8"/>
    <w:rsid w:val="002E0ECD"/>
    <w:rsid w:val="00384DB5"/>
    <w:rsid w:val="00386D6E"/>
    <w:rsid w:val="00456260"/>
    <w:rsid w:val="00457A61"/>
    <w:rsid w:val="0046447B"/>
    <w:rsid w:val="004724A4"/>
    <w:rsid w:val="005566ED"/>
    <w:rsid w:val="005C27C9"/>
    <w:rsid w:val="00630D97"/>
    <w:rsid w:val="006B1306"/>
    <w:rsid w:val="007C6C1C"/>
    <w:rsid w:val="00846C75"/>
    <w:rsid w:val="008C7E54"/>
    <w:rsid w:val="00924239"/>
    <w:rsid w:val="00930C65"/>
    <w:rsid w:val="009671E6"/>
    <w:rsid w:val="00984D62"/>
    <w:rsid w:val="009920DB"/>
    <w:rsid w:val="00993709"/>
    <w:rsid w:val="00A32C5E"/>
    <w:rsid w:val="00A471A5"/>
    <w:rsid w:val="00BF6279"/>
    <w:rsid w:val="00C23BE4"/>
    <w:rsid w:val="00C30229"/>
    <w:rsid w:val="00C72505"/>
    <w:rsid w:val="00C91D74"/>
    <w:rsid w:val="00CF0DEE"/>
    <w:rsid w:val="00D91157"/>
    <w:rsid w:val="00DE0774"/>
    <w:rsid w:val="00DF7219"/>
    <w:rsid w:val="00E95D43"/>
    <w:rsid w:val="00EB00DB"/>
    <w:rsid w:val="00ED3269"/>
    <w:rsid w:val="00FC3289"/>
    <w:rsid w:val="00FE261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105EDA"/>
  <w15:docId w15:val="{21824381-C3D9-4940-A807-3D5D26FF04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A32C5E"/>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character" w:styleId="SubtleEmphasis">
    <w:name w:val="Subtle Emphasis"/>
    <w:basedOn w:val="DefaultParagraphFont"/>
    <w:uiPriority w:val="19"/>
    <w:qFormat/>
    <w:rsid w:val="002E0ECD"/>
    <w:rPr>
      <w:i/>
      <w:iCs/>
      <w:color w:val="404040" w:themeColor="text1" w:themeTint="BF"/>
    </w:rPr>
  </w:style>
  <w:style w:type="character" w:styleId="Strong">
    <w:name w:val="Strong"/>
    <w:basedOn w:val="DefaultParagraphFont"/>
    <w:uiPriority w:val="22"/>
    <w:qFormat/>
    <w:rsid w:val="0007318F"/>
    <w:rPr>
      <w:b/>
      <w:bCs/>
    </w:rPr>
  </w:style>
  <w:style w:type="character" w:styleId="Hyperlink">
    <w:name w:val="Hyperlink"/>
    <w:basedOn w:val="DefaultParagraphFont"/>
    <w:uiPriority w:val="99"/>
    <w:unhideWhenUsed/>
    <w:rsid w:val="0007318F"/>
    <w:rPr>
      <w:color w:val="0000FF"/>
      <w:u w:val="single"/>
    </w:rPr>
  </w:style>
  <w:style w:type="character" w:styleId="CommentReference">
    <w:name w:val="annotation reference"/>
    <w:basedOn w:val="DefaultParagraphFont"/>
    <w:uiPriority w:val="99"/>
    <w:semiHidden/>
    <w:unhideWhenUsed/>
    <w:rsid w:val="00C23BE4"/>
    <w:rPr>
      <w:sz w:val="16"/>
      <w:szCs w:val="16"/>
    </w:rPr>
  </w:style>
  <w:style w:type="paragraph" w:styleId="CommentText">
    <w:name w:val="annotation text"/>
    <w:basedOn w:val="Normal"/>
    <w:link w:val="CommentTextChar"/>
    <w:uiPriority w:val="99"/>
    <w:semiHidden/>
    <w:unhideWhenUsed/>
    <w:rsid w:val="00C23BE4"/>
    <w:pPr>
      <w:spacing w:line="240" w:lineRule="auto"/>
    </w:pPr>
    <w:rPr>
      <w:sz w:val="20"/>
      <w:szCs w:val="20"/>
    </w:rPr>
  </w:style>
  <w:style w:type="character" w:customStyle="1" w:styleId="CommentTextChar">
    <w:name w:val="Comment Text Char"/>
    <w:basedOn w:val="DefaultParagraphFont"/>
    <w:link w:val="CommentText"/>
    <w:uiPriority w:val="99"/>
    <w:semiHidden/>
    <w:rsid w:val="00C23BE4"/>
    <w:rPr>
      <w:sz w:val="20"/>
      <w:szCs w:val="20"/>
    </w:rPr>
  </w:style>
  <w:style w:type="paragraph" w:styleId="CommentSubject">
    <w:name w:val="annotation subject"/>
    <w:basedOn w:val="CommentText"/>
    <w:next w:val="CommentText"/>
    <w:link w:val="CommentSubjectChar"/>
    <w:uiPriority w:val="99"/>
    <w:semiHidden/>
    <w:unhideWhenUsed/>
    <w:rsid w:val="00C23BE4"/>
    <w:rPr>
      <w:b/>
      <w:bCs/>
    </w:rPr>
  </w:style>
  <w:style w:type="character" w:customStyle="1" w:styleId="CommentSubjectChar">
    <w:name w:val="Comment Subject Char"/>
    <w:basedOn w:val="CommentTextChar"/>
    <w:link w:val="CommentSubject"/>
    <w:uiPriority w:val="99"/>
    <w:semiHidden/>
    <w:rsid w:val="00C23BE4"/>
    <w:rPr>
      <w:b/>
      <w:bCs/>
      <w:sz w:val="20"/>
      <w:szCs w:val="20"/>
    </w:rPr>
  </w:style>
  <w:style w:type="paragraph" w:styleId="BalloonText">
    <w:name w:val="Balloon Text"/>
    <w:basedOn w:val="Normal"/>
    <w:link w:val="BalloonTextChar"/>
    <w:uiPriority w:val="99"/>
    <w:semiHidden/>
    <w:unhideWhenUsed/>
    <w:rsid w:val="00C23BE4"/>
    <w:pPr>
      <w:spacing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C23BE4"/>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61039664">
      <w:bodyDiv w:val="1"/>
      <w:marLeft w:val="0"/>
      <w:marRight w:val="0"/>
      <w:marTop w:val="0"/>
      <w:marBottom w:val="0"/>
      <w:divBdr>
        <w:top w:val="none" w:sz="0" w:space="0" w:color="auto"/>
        <w:left w:val="none" w:sz="0" w:space="0" w:color="auto"/>
        <w:bottom w:val="none" w:sz="0" w:space="0" w:color="auto"/>
        <w:right w:val="none" w:sz="0" w:space="0" w:color="auto"/>
      </w:divBdr>
      <w:divsChild>
        <w:div w:id="78675710">
          <w:marLeft w:val="547"/>
          <w:marRight w:val="0"/>
          <w:marTop w:val="200"/>
          <w:marBottom w:val="0"/>
          <w:divBdr>
            <w:top w:val="none" w:sz="0" w:space="0" w:color="auto"/>
            <w:left w:val="none" w:sz="0" w:space="0" w:color="auto"/>
            <w:bottom w:val="none" w:sz="0" w:space="0" w:color="auto"/>
            <w:right w:val="none" w:sz="0" w:space="0" w:color="auto"/>
          </w:divBdr>
        </w:div>
      </w:divsChild>
    </w:div>
    <w:div w:id="534385458">
      <w:bodyDiv w:val="1"/>
      <w:marLeft w:val="0"/>
      <w:marRight w:val="0"/>
      <w:marTop w:val="0"/>
      <w:marBottom w:val="0"/>
      <w:divBdr>
        <w:top w:val="none" w:sz="0" w:space="0" w:color="auto"/>
        <w:left w:val="none" w:sz="0" w:space="0" w:color="auto"/>
        <w:bottom w:val="none" w:sz="0" w:space="0" w:color="auto"/>
        <w:right w:val="none" w:sz="0" w:space="0" w:color="auto"/>
      </w:divBdr>
    </w:div>
    <w:div w:id="537398362">
      <w:bodyDiv w:val="1"/>
      <w:marLeft w:val="0"/>
      <w:marRight w:val="0"/>
      <w:marTop w:val="0"/>
      <w:marBottom w:val="0"/>
      <w:divBdr>
        <w:top w:val="none" w:sz="0" w:space="0" w:color="auto"/>
        <w:left w:val="none" w:sz="0" w:space="0" w:color="auto"/>
        <w:bottom w:val="none" w:sz="0" w:space="0" w:color="auto"/>
        <w:right w:val="none" w:sz="0" w:space="0" w:color="auto"/>
      </w:divBdr>
    </w:div>
    <w:div w:id="564218107">
      <w:bodyDiv w:val="1"/>
      <w:marLeft w:val="0"/>
      <w:marRight w:val="0"/>
      <w:marTop w:val="0"/>
      <w:marBottom w:val="0"/>
      <w:divBdr>
        <w:top w:val="none" w:sz="0" w:space="0" w:color="auto"/>
        <w:left w:val="none" w:sz="0" w:space="0" w:color="auto"/>
        <w:bottom w:val="none" w:sz="0" w:space="0" w:color="auto"/>
        <w:right w:val="none" w:sz="0" w:space="0" w:color="auto"/>
      </w:divBdr>
      <w:divsChild>
        <w:div w:id="1052967827">
          <w:marLeft w:val="547"/>
          <w:marRight w:val="0"/>
          <w:marTop w:val="200"/>
          <w:marBottom w:val="0"/>
          <w:divBdr>
            <w:top w:val="none" w:sz="0" w:space="0" w:color="auto"/>
            <w:left w:val="none" w:sz="0" w:space="0" w:color="auto"/>
            <w:bottom w:val="none" w:sz="0" w:space="0" w:color="auto"/>
            <w:right w:val="none" w:sz="0" w:space="0" w:color="auto"/>
          </w:divBdr>
        </w:div>
      </w:divsChild>
    </w:div>
    <w:div w:id="573052551">
      <w:bodyDiv w:val="1"/>
      <w:marLeft w:val="0"/>
      <w:marRight w:val="0"/>
      <w:marTop w:val="0"/>
      <w:marBottom w:val="0"/>
      <w:divBdr>
        <w:top w:val="none" w:sz="0" w:space="0" w:color="auto"/>
        <w:left w:val="none" w:sz="0" w:space="0" w:color="auto"/>
        <w:bottom w:val="none" w:sz="0" w:space="0" w:color="auto"/>
        <w:right w:val="none" w:sz="0" w:space="0" w:color="auto"/>
      </w:divBdr>
    </w:div>
    <w:div w:id="654257764">
      <w:bodyDiv w:val="1"/>
      <w:marLeft w:val="0"/>
      <w:marRight w:val="0"/>
      <w:marTop w:val="0"/>
      <w:marBottom w:val="0"/>
      <w:divBdr>
        <w:top w:val="none" w:sz="0" w:space="0" w:color="auto"/>
        <w:left w:val="none" w:sz="0" w:space="0" w:color="auto"/>
        <w:bottom w:val="none" w:sz="0" w:space="0" w:color="auto"/>
        <w:right w:val="none" w:sz="0" w:space="0" w:color="auto"/>
      </w:divBdr>
    </w:div>
    <w:div w:id="687027361">
      <w:bodyDiv w:val="1"/>
      <w:marLeft w:val="0"/>
      <w:marRight w:val="0"/>
      <w:marTop w:val="0"/>
      <w:marBottom w:val="0"/>
      <w:divBdr>
        <w:top w:val="none" w:sz="0" w:space="0" w:color="auto"/>
        <w:left w:val="none" w:sz="0" w:space="0" w:color="auto"/>
        <w:bottom w:val="none" w:sz="0" w:space="0" w:color="auto"/>
        <w:right w:val="none" w:sz="0" w:space="0" w:color="auto"/>
      </w:divBdr>
    </w:div>
    <w:div w:id="830215980">
      <w:bodyDiv w:val="1"/>
      <w:marLeft w:val="0"/>
      <w:marRight w:val="0"/>
      <w:marTop w:val="0"/>
      <w:marBottom w:val="0"/>
      <w:divBdr>
        <w:top w:val="none" w:sz="0" w:space="0" w:color="auto"/>
        <w:left w:val="none" w:sz="0" w:space="0" w:color="auto"/>
        <w:bottom w:val="none" w:sz="0" w:space="0" w:color="auto"/>
        <w:right w:val="none" w:sz="0" w:space="0" w:color="auto"/>
      </w:divBdr>
    </w:div>
    <w:div w:id="1014115249">
      <w:bodyDiv w:val="1"/>
      <w:marLeft w:val="0"/>
      <w:marRight w:val="0"/>
      <w:marTop w:val="0"/>
      <w:marBottom w:val="0"/>
      <w:divBdr>
        <w:top w:val="none" w:sz="0" w:space="0" w:color="auto"/>
        <w:left w:val="none" w:sz="0" w:space="0" w:color="auto"/>
        <w:bottom w:val="none" w:sz="0" w:space="0" w:color="auto"/>
        <w:right w:val="none" w:sz="0" w:space="0" w:color="auto"/>
      </w:divBdr>
    </w:div>
    <w:div w:id="1228997189">
      <w:bodyDiv w:val="1"/>
      <w:marLeft w:val="0"/>
      <w:marRight w:val="0"/>
      <w:marTop w:val="0"/>
      <w:marBottom w:val="0"/>
      <w:divBdr>
        <w:top w:val="none" w:sz="0" w:space="0" w:color="auto"/>
        <w:left w:val="none" w:sz="0" w:space="0" w:color="auto"/>
        <w:bottom w:val="none" w:sz="0" w:space="0" w:color="auto"/>
        <w:right w:val="none" w:sz="0" w:space="0" w:color="auto"/>
      </w:divBdr>
    </w:div>
    <w:div w:id="1280911973">
      <w:bodyDiv w:val="1"/>
      <w:marLeft w:val="0"/>
      <w:marRight w:val="0"/>
      <w:marTop w:val="0"/>
      <w:marBottom w:val="0"/>
      <w:divBdr>
        <w:top w:val="none" w:sz="0" w:space="0" w:color="auto"/>
        <w:left w:val="none" w:sz="0" w:space="0" w:color="auto"/>
        <w:bottom w:val="none" w:sz="0" w:space="0" w:color="auto"/>
        <w:right w:val="none" w:sz="0" w:space="0" w:color="auto"/>
      </w:divBdr>
    </w:div>
    <w:div w:id="1711225746">
      <w:bodyDiv w:val="1"/>
      <w:marLeft w:val="0"/>
      <w:marRight w:val="0"/>
      <w:marTop w:val="0"/>
      <w:marBottom w:val="0"/>
      <w:divBdr>
        <w:top w:val="none" w:sz="0" w:space="0" w:color="auto"/>
        <w:left w:val="none" w:sz="0" w:space="0" w:color="auto"/>
        <w:bottom w:val="none" w:sz="0" w:space="0" w:color="auto"/>
        <w:right w:val="none" w:sz="0" w:space="0" w:color="auto"/>
      </w:divBdr>
    </w:div>
    <w:div w:id="1876500386">
      <w:bodyDiv w:val="1"/>
      <w:marLeft w:val="0"/>
      <w:marRight w:val="0"/>
      <w:marTop w:val="0"/>
      <w:marBottom w:val="0"/>
      <w:divBdr>
        <w:top w:val="none" w:sz="0" w:space="0" w:color="auto"/>
        <w:left w:val="none" w:sz="0" w:space="0" w:color="auto"/>
        <w:bottom w:val="none" w:sz="0" w:space="0" w:color="auto"/>
        <w:right w:val="none" w:sz="0" w:space="0" w:color="auto"/>
      </w:divBdr>
      <w:divsChild>
        <w:div w:id="127171012">
          <w:marLeft w:val="547"/>
          <w:marRight w:val="0"/>
          <w:marTop w:val="200"/>
          <w:marBottom w:val="0"/>
          <w:divBdr>
            <w:top w:val="none" w:sz="0" w:space="0" w:color="auto"/>
            <w:left w:val="none" w:sz="0" w:space="0" w:color="auto"/>
            <w:bottom w:val="none" w:sz="0" w:space="0" w:color="auto"/>
            <w:right w:val="none" w:sz="0" w:space="0" w:color="auto"/>
          </w:divBdr>
        </w:div>
      </w:divsChild>
    </w:div>
    <w:div w:id="2053074283">
      <w:bodyDiv w:val="1"/>
      <w:marLeft w:val="0"/>
      <w:marRight w:val="0"/>
      <w:marTop w:val="0"/>
      <w:marBottom w:val="0"/>
      <w:divBdr>
        <w:top w:val="none" w:sz="0" w:space="0" w:color="auto"/>
        <w:left w:val="none" w:sz="0" w:space="0" w:color="auto"/>
        <w:bottom w:val="none" w:sz="0" w:space="0" w:color="auto"/>
        <w:right w:val="none" w:sz="0" w:space="0" w:color="auto"/>
      </w:divBdr>
    </w:div>
    <w:div w:id="2094618217">
      <w:bodyDiv w:val="1"/>
      <w:marLeft w:val="0"/>
      <w:marRight w:val="0"/>
      <w:marTop w:val="0"/>
      <w:marBottom w:val="0"/>
      <w:divBdr>
        <w:top w:val="none" w:sz="0" w:space="0" w:color="auto"/>
        <w:left w:val="none" w:sz="0" w:space="0" w:color="auto"/>
        <w:bottom w:val="none" w:sz="0" w:space="0" w:color="auto"/>
        <w:right w:val="none" w:sz="0" w:space="0" w:color="auto"/>
      </w:divBdr>
    </w:div>
    <w:div w:id="210275531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hyperlink" Target="http://scikit-learn.org/stable/modules/generated/sklearn.svm.LinearSVC.html" TargetMode="External"/><Relationship Id="rId3" Type="http://schemas.openxmlformats.org/officeDocument/2006/relationships/settings" Target="settings.xml"/><Relationship Id="rId21" Type="http://schemas.openxmlformats.org/officeDocument/2006/relationships/image" Target="media/image15.emf"/><Relationship Id="rId7" Type="http://schemas.openxmlformats.org/officeDocument/2006/relationships/image" Target="media/image3.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hyperlink" Target="https://scikit-learn.org/stable/modules/generated/sklearn.naive_bayes.MultinomialNB.html" TargetMode="External"/><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0.emf"/><Relationship Id="rId1" Type="http://schemas.openxmlformats.org/officeDocument/2006/relationships/numbering" Target="numbering.xml"/><Relationship Id="rId6" Type="http://schemas.openxmlformats.org/officeDocument/2006/relationships/image" Target="media/image2.png"/><Relationship Id="rId11" Type="http://schemas.microsoft.com/office/2007/relationships/hdphoto" Target="media/hdphoto2.wdp"/><Relationship Id="rId24" Type="http://schemas.openxmlformats.org/officeDocument/2006/relationships/hyperlink" Target="https://scikit-learn.org/stable/modules/clustering.html" TargetMode="External"/><Relationship Id="rId32"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image" Target="media/image17.emf"/><Relationship Id="rId28" Type="http://schemas.openxmlformats.org/officeDocument/2006/relationships/image" Target="media/image19.emf"/><Relationship Id="rId10" Type="http://schemas.openxmlformats.org/officeDocument/2006/relationships/image" Target="media/image5.png"/><Relationship Id="rId19" Type="http://schemas.openxmlformats.org/officeDocument/2006/relationships/image" Target="media/image13.png"/><Relationship Id="rId31" Type="http://schemas.openxmlformats.org/officeDocument/2006/relationships/image" Target="media/image22.emf"/><Relationship Id="rId4" Type="http://schemas.openxmlformats.org/officeDocument/2006/relationships/webSettings" Target="webSettings.xml"/><Relationship Id="rId9" Type="http://schemas.microsoft.com/office/2007/relationships/hdphoto" Target="media/hdphoto1.wdp"/><Relationship Id="rId14" Type="http://schemas.openxmlformats.org/officeDocument/2006/relationships/image" Target="media/image8.png"/><Relationship Id="rId22" Type="http://schemas.openxmlformats.org/officeDocument/2006/relationships/image" Target="media/image16.emf"/><Relationship Id="rId27" Type="http://schemas.openxmlformats.org/officeDocument/2006/relationships/image" Target="media/image18.emf"/><Relationship Id="rId30" Type="http://schemas.openxmlformats.org/officeDocument/2006/relationships/image" Target="media/image21.emf"/><Relationship Id="rId8" Type="http://schemas.openxmlformats.org/officeDocument/2006/relationships/image" Target="media/image4.png"/></Relationships>
</file>

<file path=word/_rels/settings.xml.rels><?xml version="1.0" encoding="UTF-8" standalone="yes"?>
<Relationships xmlns="http://schemas.openxmlformats.org/package/2006/relationships"><Relationship Id="rId1" Type="http://schemas.openxmlformats.org/officeDocument/2006/relationships/attachedTemplate" Target="file:////Users/toni_hanrahan/Library/Group%20Containers/UBF8T346G9.Office/User%20Content.localized/Templates.localized/homework_template_guidelines_IST719.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homework_template_guidelines_IST719.dotx</Template>
  <TotalTime>68</TotalTime>
  <Pages>11</Pages>
  <Words>1421</Words>
  <Characters>8102</Characters>
  <Application>Microsoft Office Word</Application>
  <DocSecurity>0</DocSecurity>
  <Lines>67</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9504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toni hanrahan</dc:creator>
  <cp:lastModifiedBy>toni hanrahan</cp:lastModifiedBy>
  <cp:revision>12</cp:revision>
  <dcterms:created xsi:type="dcterms:W3CDTF">2019-12-09T04:22:00Z</dcterms:created>
  <dcterms:modified xsi:type="dcterms:W3CDTF">2022-02-08T00:11:00Z</dcterms:modified>
</cp:coreProperties>
</file>